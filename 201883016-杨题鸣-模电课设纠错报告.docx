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49E6" w:rsidRDefault="00953D3D" w:rsidP="00953D3D">
      <w:pPr>
        <w:jc w:val="center"/>
        <w:rPr>
          <w:rFonts w:ascii="黑体" w:eastAsia="黑体" w:hAnsi="黑体" w:cs="Times New Roman"/>
        </w:rPr>
      </w:pPr>
      <w:r w:rsidRPr="00953D3D">
        <w:rPr>
          <w:rFonts w:ascii="黑体" w:eastAsia="黑体" w:hAnsi="黑体" w:cs="Times New Roman"/>
        </w:rPr>
        <w:t>错误过程记录、分析及改进</w:t>
      </w:r>
    </w:p>
    <w:p w:rsidR="00953D3D" w:rsidRPr="00953D3D" w:rsidRDefault="00953D3D" w:rsidP="00953D3D">
      <w:pPr>
        <w:rPr>
          <w:rFonts w:ascii="黑体" w:eastAsia="黑体" w:hAnsi="黑体" w:cs="Times New Roman" w:hint="eastAsia"/>
          <w:b/>
          <w:bCs/>
          <w:color w:val="FF0000"/>
          <w:sz w:val="24"/>
          <w:szCs w:val="24"/>
        </w:rPr>
      </w:pPr>
      <w:r w:rsidRPr="00953D3D">
        <w:rPr>
          <w:rFonts w:ascii="黑体" w:eastAsia="黑体" w:hAnsi="黑体" w:cs="Times New Roman" w:hint="eastAsia"/>
          <w:b/>
          <w:bCs/>
          <w:color w:val="FF0000"/>
          <w:sz w:val="24"/>
          <w:szCs w:val="24"/>
        </w:rPr>
        <w:t>错误1</w:t>
      </w:r>
      <w:r w:rsidR="007B1840">
        <w:rPr>
          <w:rFonts w:ascii="黑体" w:eastAsia="黑体" w:hAnsi="黑体" w:cs="Times New Roman"/>
          <w:b/>
          <w:bCs/>
          <w:color w:val="FF0000"/>
          <w:sz w:val="24"/>
          <w:szCs w:val="24"/>
        </w:rPr>
        <w:t>:555</w:t>
      </w:r>
      <w:r w:rsidR="007B1840">
        <w:rPr>
          <w:rFonts w:ascii="黑体" w:eastAsia="黑体" w:hAnsi="黑体" w:cs="Times New Roman" w:hint="eastAsia"/>
          <w:b/>
          <w:bCs/>
          <w:color w:val="FF0000"/>
          <w:sz w:val="24"/>
          <w:szCs w:val="24"/>
        </w:rPr>
        <w:t>时基电路报错</w:t>
      </w:r>
    </w:p>
    <w:p w:rsidR="00953D3D" w:rsidRDefault="00953D3D" w:rsidP="00953D3D">
      <w:pPr>
        <w:rPr>
          <w:rFonts w:ascii="黑体" w:eastAsia="黑体" w:hAnsi="黑体" w:cs="Times New Roman" w:hint="eastAsia"/>
        </w:rPr>
      </w:pPr>
      <w:r w:rsidRPr="00953D3D">
        <w:rPr>
          <w:rFonts w:ascii="黑体" w:eastAsia="黑体" w:hAnsi="黑体"/>
        </w:rPr>
        <w:drawing>
          <wp:anchor distT="0" distB="0" distL="114300" distR="114300" simplePos="0" relativeHeight="251658240" behindDoc="0" locked="0" layoutInCell="1" allowOverlap="1" wp14:anchorId="1A91021F">
            <wp:simplePos x="0" y="0"/>
            <wp:positionH relativeFrom="column">
              <wp:posOffset>70485</wp:posOffset>
            </wp:positionH>
            <wp:positionV relativeFrom="paragraph">
              <wp:posOffset>186872</wp:posOffset>
            </wp:positionV>
            <wp:extent cx="1803400" cy="2120900"/>
            <wp:effectExtent l="0" t="0" r="0" b="0"/>
            <wp:wrapSquare wrapText="bothSides"/>
            <wp:docPr id="2" name="图片 2" descr="图片包含 游戏机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机, 文字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3D3D" w:rsidRDefault="00953D3D" w:rsidP="00953D3D">
      <w:pPr>
        <w:jc w:val="center"/>
        <w:rPr>
          <w:rFonts w:ascii="黑体" w:eastAsia="黑体" w:hAnsi="黑体"/>
        </w:rPr>
      </w:pPr>
      <w:r w:rsidRPr="00953D3D">
        <w:rPr>
          <w:rFonts w:ascii="黑体" w:eastAsia="黑体" w:hAnsi="黑体"/>
        </w:rPr>
        <w:drawing>
          <wp:anchor distT="0" distB="0" distL="114300" distR="114300" simplePos="0" relativeHeight="251659264" behindDoc="0" locked="0" layoutInCell="1" allowOverlap="1" wp14:anchorId="1DB780C4">
            <wp:simplePos x="0" y="0"/>
            <wp:positionH relativeFrom="column">
              <wp:posOffset>1976029</wp:posOffset>
            </wp:positionH>
            <wp:positionV relativeFrom="paragraph">
              <wp:posOffset>51798</wp:posOffset>
            </wp:positionV>
            <wp:extent cx="3785525" cy="1559378"/>
            <wp:effectExtent l="0" t="0" r="0" b="3175"/>
            <wp:wrapSquare wrapText="bothSides"/>
            <wp:docPr id="1" name="图片 1" descr="图片包含 截图, 游戏机, 鸟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截图, 游戏机, 鸟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525" cy="1559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3D3D" w:rsidRDefault="00953D3D" w:rsidP="00953D3D">
      <w:pPr>
        <w:jc w:val="center"/>
        <w:rPr>
          <w:rFonts w:ascii="黑体" w:eastAsia="黑体" w:hAnsi="黑体"/>
        </w:rPr>
      </w:pPr>
    </w:p>
    <w:p w:rsidR="00953D3D" w:rsidRDefault="00953D3D" w:rsidP="00953D3D">
      <w:pPr>
        <w:jc w:val="center"/>
        <w:rPr>
          <w:rFonts w:ascii="黑体" w:eastAsia="黑体" w:hAnsi="黑体"/>
        </w:rPr>
      </w:pPr>
    </w:p>
    <w:p w:rsidR="00953D3D" w:rsidRDefault="00953D3D" w:rsidP="00953D3D">
      <w:pPr>
        <w:jc w:val="center"/>
        <w:rPr>
          <w:rFonts w:ascii="黑体" w:eastAsia="黑体" w:hAnsi="黑体"/>
        </w:rPr>
      </w:pPr>
    </w:p>
    <w:p w:rsidR="00953D3D" w:rsidRDefault="00953D3D" w:rsidP="00953D3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本来RC振荡电路想用5</w:t>
      </w:r>
      <w:r>
        <w:rPr>
          <w:rFonts w:ascii="黑体" w:eastAsia="黑体" w:hAnsi="黑体"/>
        </w:rPr>
        <w:t>55</w:t>
      </w:r>
      <w:r>
        <w:rPr>
          <w:rFonts w:ascii="黑体" w:eastAsia="黑体" w:hAnsi="黑体" w:hint="eastAsia"/>
        </w:rPr>
        <w:t>来代替做的，但是发现multisim1</w:t>
      </w:r>
      <w:r>
        <w:rPr>
          <w:rFonts w:ascii="黑体" w:eastAsia="黑体" w:hAnsi="黑体"/>
        </w:rPr>
        <w:t>4</w:t>
      </w:r>
      <w:r>
        <w:rPr>
          <w:rFonts w:ascii="黑体" w:eastAsia="黑体" w:hAnsi="黑体" w:hint="eastAsia"/>
        </w:rPr>
        <w:t>的时基电路一直报错，无法正常的使用该方法，如上电路图是</w:t>
      </w:r>
      <w:r>
        <w:rPr>
          <w:rFonts w:ascii="黑体" w:eastAsia="黑体" w:hAnsi="黑体" w:hint="eastAsia"/>
        </w:rPr>
        <w:t>multisim1</w:t>
      </w:r>
      <w:r>
        <w:rPr>
          <w:rFonts w:ascii="黑体" w:eastAsia="黑体" w:hAnsi="黑体"/>
        </w:rPr>
        <w:t>4</w:t>
      </w:r>
      <w:r>
        <w:rPr>
          <w:rFonts w:ascii="黑体" w:eastAsia="黑体" w:hAnsi="黑体" w:hint="eastAsia"/>
        </w:rPr>
        <w:t>自身的模版电路，但是运行都出现错误。所以在老师的ppt里面翻了一下，看看什么能让LED灯产生闪烁效果，后面想到了利用LED二极管的单向性与RC振荡电路的正弦波的正负交替，可以试验LED灯的闪烁效果</w:t>
      </w:r>
    </w:p>
    <w:p w:rsidR="00953D3D" w:rsidRDefault="00953D3D" w:rsidP="00953D3D">
      <w:pPr>
        <w:rPr>
          <w:rFonts w:ascii="黑体" w:eastAsia="黑体" w:hAnsi="黑体" w:hint="eastAsia"/>
        </w:rPr>
      </w:pPr>
    </w:p>
    <w:p w:rsidR="00953D3D" w:rsidRDefault="00953D3D" w:rsidP="00953D3D">
      <w:pPr>
        <w:rPr>
          <w:rFonts w:ascii="黑体" w:eastAsia="黑体" w:hAnsi="黑体"/>
        </w:rPr>
      </w:pPr>
    </w:p>
    <w:p w:rsidR="007B1840" w:rsidRDefault="007B1840" w:rsidP="00953D3D">
      <w:pPr>
        <w:rPr>
          <w:rFonts w:ascii="黑体" w:eastAsia="黑体" w:hAnsi="黑体"/>
        </w:rPr>
      </w:pPr>
    </w:p>
    <w:p w:rsidR="007B1840" w:rsidRDefault="007B1840" w:rsidP="007B1840">
      <w:pPr>
        <w:rPr>
          <w:rFonts w:ascii="黑体" w:eastAsia="黑体" w:hAnsi="黑体" w:cs="Times New Roman" w:hint="eastAsia"/>
          <w:b/>
          <w:bCs/>
          <w:color w:val="FF0000"/>
          <w:sz w:val="24"/>
          <w:szCs w:val="24"/>
        </w:rPr>
      </w:pPr>
      <w:r w:rsidRPr="00953D3D">
        <w:rPr>
          <w:rFonts w:ascii="黑体" w:eastAsia="黑体" w:hAnsi="黑体" w:cs="Times New Roman" w:hint="eastAsia"/>
          <w:b/>
          <w:bCs/>
          <w:color w:val="FF0000"/>
          <w:sz w:val="24"/>
          <w:szCs w:val="24"/>
        </w:rPr>
        <w:t>错误</w:t>
      </w:r>
      <w:r>
        <w:rPr>
          <w:rFonts w:ascii="黑体" w:eastAsia="黑体" w:hAnsi="黑体" w:cs="Times New Roman"/>
          <w:b/>
          <w:bCs/>
          <w:color w:val="FF0000"/>
          <w:sz w:val="24"/>
          <w:szCs w:val="24"/>
        </w:rPr>
        <w:t>2:</w:t>
      </w:r>
      <w:r>
        <w:rPr>
          <w:rFonts w:ascii="黑体" w:eastAsia="黑体" w:hAnsi="黑体" w:cs="Times New Roman" w:hint="eastAsia"/>
          <w:b/>
          <w:bCs/>
          <w:color w:val="FF0000"/>
          <w:sz w:val="24"/>
          <w:szCs w:val="24"/>
        </w:rPr>
        <w:t>电压比较器输出端上拉电阻问题</w:t>
      </w:r>
    </w:p>
    <w:p w:rsidR="007B1840" w:rsidRDefault="007B1840" w:rsidP="00953D3D">
      <w:pPr>
        <w:rPr>
          <w:rFonts w:ascii="黑体" w:eastAsia="黑体" w:hAnsi="黑体"/>
        </w:rPr>
      </w:pPr>
    </w:p>
    <w:p w:rsidR="007B1840" w:rsidRPr="007B1840" w:rsidRDefault="007B1840" w:rsidP="00953D3D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由于电压比较器，一开始用的时候，只顾它的输入端，没有注意它的输出端，如果没有上拉电阻，电压就无法正常的带动继电器工作，就无法实现继电器的开合。后面网上查了一下为什么比较器无法正常工作，其中有人就指出需要上拉电阻，比较器通常是集电极开路输出，如果没有上拉电阻，就无法产生高电位。</w:t>
      </w:r>
    </w:p>
    <w:p w:rsidR="007B1840" w:rsidRDefault="007B1840" w:rsidP="00953D3D">
      <w:pPr>
        <w:rPr>
          <w:rFonts w:ascii="黑体" w:eastAsia="黑体" w:hAnsi="黑体"/>
        </w:rPr>
      </w:pPr>
    </w:p>
    <w:p w:rsidR="007B1840" w:rsidRDefault="007B1840" w:rsidP="00953D3D">
      <w:pPr>
        <w:rPr>
          <w:rFonts w:ascii="黑体" w:eastAsia="黑体" w:hAnsi="黑体" w:hint="eastAsia"/>
        </w:rPr>
      </w:pPr>
    </w:p>
    <w:p w:rsidR="00953D3D" w:rsidRDefault="007B1840" w:rsidP="00953D3D">
      <w:pPr>
        <w:rPr>
          <w:rFonts w:ascii="黑体" w:eastAsia="黑体" w:hAnsi="黑体" w:cs="Times New Roman"/>
          <w:b/>
          <w:bCs/>
          <w:color w:val="FF0000"/>
          <w:sz w:val="24"/>
          <w:szCs w:val="24"/>
        </w:rPr>
      </w:pPr>
      <w:r w:rsidRPr="00953D3D">
        <w:rPr>
          <w:rFonts w:ascii="黑体" w:eastAsia="黑体" w:hAnsi="黑体" w:cs="Times New Roman" w:hint="eastAsia"/>
          <w:b/>
          <w:bCs/>
          <w:color w:val="FF0000"/>
          <w:sz w:val="24"/>
          <w:szCs w:val="24"/>
        </w:rPr>
        <w:t>错误</w:t>
      </w:r>
      <w:r>
        <w:rPr>
          <w:rFonts w:ascii="黑体" w:eastAsia="黑体" w:hAnsi="黑体" w:cs="Times New Roman"/>
          <w:b/>
          <w:bCs/>
          <w:color w:val="FF0000"/>
          <w:sz w:val="24"/>
          <w:szCs w:val="24"/>
        </w:rPr>
        <w:t>3:</w:t>
      </w:r>
      <w:r>
        <w:rPr>
          <w:rFonts w:ascii="黑体" w:eastAsia="黑体" w:hAnsi="黑体" w:cs="Times New Roman" w:hint="eastAsia"/>
          <w:b/>
          <w:bCs/>
          <w:color w:val="FF0000"/>
          <w:sz w:val="24"/>
          <w:szCs w:val="24"/>
        </w:rPr>
        <w:t>继电器选用错误</w:t>
      </w:r>
    </w:p>
    <w:p w:rsidR="007B1840" w:rsidRPr="00953D3D" w:rsidRDefault="007B1840" w:rsidP="00953D3D">
      <w:pPr>
        <w:rPr>
          <w:rFonts w:ascii="黑体" w:eastAsia="黑体" w:hAnsi="黑体" w:cs="Times New Roman" w:hint="eastAsia"/>
          <w:b/>
          <w:bCs/>
          <w:color w:val="FF0000"/>
          <w:sz w:val="24"/>
          <w:szCs w:val="24"/>
        </w:rPr>
      </w:pPr>
    </w:p>
    <w:p w:rsidR="00953D3D" w:rsidRDefault="007B1840" w:rsidP="00953D3D">
      <w:pPr>
        <w:rPr>
          <w:rFonts w:ascii="黑体" w:eastAsia="黑体" w:hAnsi="黑体"/>
        </w:rPr>
      </w:pPr>
      <w:r w:rsidRPr="007B1840">
        <w:rPr>
          <w:rFonts w:ascii="黑体" w:eastAsia="黑体" w:hAnsi="黑体"/>
        </w:rPr>
        <w:drawing>
          <wp:inline distT="0" distB="0" distL="0" distR="0" wp14:anchorId="4CA95534" wp14:editId="2344B6A2">
            <wp:extent cx="520700" cy="584200"/>
            <wp:effectExtent l="0" t="0" r="0" b="0"/>
            <wp:docPr id="5" name="图片 5" descr="图片包含 游戏机, 播放器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游戏机, 播放器, 画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    </w:t>
      </w:r>
      <w:r w:rsidRPr="007B1840">
        <w:rPr>
          <w:rFonts w:ascii="黑体" w:eastAsia="黑体" w:hAnsi="黑体"/>
        </w:rPr>
        <w:drawing>
          <wp:inline distT="0" distB="0" distL="0" distR="0" wp14:anchorId="14AB6B20" wp14:editId="26B0BF0F">
            <wp:extent cx="520700" cy="584200"/>
            <wp:effectExtent l="0" t="0" r="0" b="0"/>
            <wp:docPr id="8" name="图片 8" descr="图片包含 游戏机, 播放器, 男人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游戏机, 播放器, 男人, 画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40" w:rsidRDefault="007B1840" w:rsidP="00953D3D">
      <w:pPr>
        <w:rPr>
          <w:rFonts w:ascii="黑体" w:eastAsia="黑体" w:hAnsi="黑体"/>
        </w:rPr>
      </w:pPr>
    </w:p>
    <w:p w:rsidR="007B1840" w:rsidRDefault="007B1840" w:rsidP="00953D3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两种继电器的工作状态恰好相反，一开始的时候，用的是第二种，结果工作状态恰好与现在的工作状态相反。随后查了百度，才发现，</w:t>
      </w:r>
      <w:r>
        <w:rPr>
          <w:rFonts w:ascii="黑体" w:eastAsia="黑体" w:hAnsi="黑体" w:hint="eastAsia"/>
        </w:rPr>
        <w:t>multisim1</w:t>
      </w:r>
      <w:r>
        <w:rPr>
          <w:rFonts w:ascii="黑体" w:eastAsia="黑体" w:hAnsi="黑体"/>
        </w:rPr>
        <w:t>4</w:t>
      </w:r>
      <w:r>
        <w:rPr>
          <w:rFonts w:ascii="黑体" w:eastAsia="黑体" w:hAnsi="黑体" w:hint="eastAsia"/>
        </w:rPr>
        <w:t>里面还有与他工作状态相反的继电器。</w:t>
      </w:r>
    </w:p>
    <w:p w:rsidR="007B1840" w:rsidRDefault="007B1840" w:rsidP="00953D3D">
      <w:pPr>
        <w:rPr>
          <w:rFonts w:ascii="黑体" w:eastAsia="黑体" w:hAnsi="黑体"/>
        </w:rPr>
      </w:pPr>
    </w:p>
    <w:p w:rsidR="007B1840" w:rsidRDefault="007B1840" w:rsidP="00953D3D">
      <w:pPr>
        <w:rPr>
          <w:rFonts w:ascii="黑体" w:eastAsia="黑体" w:hAnsi="黑体"/>
        </w:rPr>
      </w:pPr>
    </w:p>
    <w:p w:rsidR="007B1840" w:rsidRDefault="007B1840" w:rsidP="007B1840">
      <w:pPr>
        <w:rPr>
          <w:rFonts w:ascii="黑体" w:eastAsia="黑体" w:hAnsi="黑体" w:cs="Times New Roman"/>
          <w:b/>
          <w:bCs/>
          <w:color w:val="FF0000"/>
          <w:sz w:val="24"/>
          <w:szCs w:val="24"/>
        </w:rPr>
      </w:pPr>
      <w:r w:rsidRPr="00953D3D">
        <w:rPr>
          <w:rFonts w:ascii="黑体" w:eastAsia="黑体" w:hAnsi="黑体" w:cs="Times New Roman" w:hint="eastAsia"/>
          <w:b/>
          <w:bCs/>
          <w:color w:val="FF0000"/>
          <w:sz w:val="24"/>
          <w:szCs w:val="24"/>
        </w:rPr>
        <w:t>错误</w:t>
      </w:r>
      <w:r>
        <w:rPr>
          <w:rFonts w:ascii="黑体" w:eastAsia="黑体" w:hAnsi="黑体" w:cs="Times New Roman"/>
          <w:b/>
          <w:bCs/>
          <w:color w:val="FF0000"/>
          <w:sz w:val="24"/>
          <w:szCs w:val="24"/>
        </w:rPr>
        <w:t>4</w:t>
      </w:r>
      <w:r>
        <w:rPr>
          <w:rFonts w:ascii="黑体" w:eastAsia="黑体" w:hAnsi="黑体" w:cs="Times New Roman"/>
          <w:b/>
          <w:bCs/>
          <w:color w:val="FF0000"/>
          <w:sz w:val="24"/>
          <w:szCs w:val="24"/>
        </w:rPr>
        <w:t>:</w:t>
      </w:r>
      <w:r>
        <w:rPr>
          <w:rFonts w:ascii="黑体" w:eastAsia="黑体" w:hAnsi="黑体" w:cs="Times New Roman" w:hint="eastAsia"/>
          <w:b/>
          <w:bCs/>
          <w:color w:val="FF0000"/>
          <w:sz w:val="24"/>
          <w:szCs w:val="24"/>
        </w:rPr>
        <w:t>三端稳压器的使用问题</w:t>
      </w:r>
    </w:p>
    <w:p w:rsidR="007B1840" w:rsidRDefault="007B1840" w:rsidP="007B1840">
      <w:pPr>
        <w:rPr>
          <w:rFonts w:ascii="黑体" w:eastAsia="黑体" w:hAnsi="黑体" w:cs="Times New Roman" w:hint="eastAsia"/>
          <w:b/>
          <w:bCs/>
          <w:color w:val="FF0000"/>
          <w:sz w:val="24"/>
          <w:szCs w:val="24"/>
        </w:rPr>
      </w:pPr>
    </w:p>
    <w:p w:rsidR="007B1840" w:rsidRDefault="007B1840" w:rsidP="00953D3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一开始根本都不知道三端稳压器是什么，虽然三端稳压器我是从模电ppt上面看到的</w:t>
      </w:r>
      <w:r w:rsidR="008501BC">
        <w:rPr>
          <w:rFonts w:ascii="黑体" w:eastAsia="黑体" w:hAnsi="黑体" w:hint="eastAsia"/>
        </w:rPr>
        <w:t>。我一开始用的是L</w:t>
      </w:r>
      <w:r w:rsidR="008501BC">
        <w:rPr>
          <w:rFonts w:ascii="黑体" w:eastAsia="黑体" w:hAnsi="黑体"/>
        </w:rPr>
        <w:t>M7805</w:t>
      </w:r>
      <w:r w:rsidR="008501BC">
        <w:rPr>
          <w:rFonts w:ascii="黑体" w:eastAsia="黑体" w:hAnsi="黑体" w:hint="eastAsia"/>
        </w:rPr>
        <w:t>输出的是5v电压，用来驱动电压比较器和RC振荡电路的时候常常会报错。而且还不知</w:t>
      </w:r>
      <w:r w:rsidR="008501BC">
        <w:rPr>
          <w:rFonts w:ascii="黑体" w:eastAsia="黑体" w:hAnsi="黑体" w:hint="eastAsia"/>
        </w:rPr>
        <w:lastRenderedPageBreak/>
        <w:t>道问题在哪里。后面查了一下发现LM</w:t>
      </w:r>
      <w:r w:rsidR="008501BC">
        <w:rPr>
          <w:rFonts w:ascii="黑体" w:eastAsia="黑体" w:hAnsi="黑体"/>
        </w:rPr>
        <w:t>78</w:t>
      </w:r>
      <w:r w:rsidR="008501BC">
        <w:rPr>
          <w:rFonts w:ascii="黑体" w:eastAsia="黑体" w:hAnsi="黑体" w:hint="eastAsia"/>
        </w:rPr>
        <w:t>xx还有其他的型号，我后面就改成了LM</w:t>
      </w:r>
      <w:r w:rsidR="008501BC">
        <w:rPr>
          <w:rFonts w:ascii="黑体" w:eastAsia="黑体" w:hAnsi="黑体"/>
        </w:rPr>
        <w:t>7812.</w:t>
      </w:r>
      <w:r w:rsidR="008501BC">
        <w:rPr>
          <w:rFonts w:ascii="黑体" w:eastAsia="黑体" w:hAnsi="黑体" w:hint="eastAsia"/>
        </w:rPr>
        <w:t>结果就可以顺利的实现电路仿真。</w:t>
      </w:r>
    </w:p>
    <w:p w:rsidR="008501BC" w:rsidRDefault="008501BC" w:rsidP="00953D3D">
      <w:pPr>
        <w:rPr>
          <w:rFonts w:ascii="黑体" w:eastAsia="黑体" w:hAnsi="黑体" w:hint="eastAsia"/>
        </w:rPr>
      </w:pPr>
    </w:p>
    <w:p w:rsidR="008501BC" w:rsidRDefault="008501BC" w:rsidP="00953D3D">
      <w:pPr>
        <w:rPr>
          <w:rFonts w:ascii="黑体" w:eastAsia="黑体" w:hAnsi="黑体" w:cs="Times New Roman"/>
          <w:b/>
          <w:bCs/>
          <w:color w:val="FF0000"/>
          <w:sz w:val="24"/>
          <w:szCs w:val="24"/>
        </w:rPr>
      </w:pPr>
      <w:r w:rsidRPr="00953D3D">
        <w:rPr>
          <w:rFonts w:ascii="黑体" w:eastAsia="黑体" w:hAnsi="黑体" w:cs="Times New Roman" w:hint="eastAsia"/>
          <w:b/>
          <w:bCs/>
          <w:color w:val="FF0000"/>
          <w:sz w:val="24"/>
          <w:szCs w:val="24"/>
        </w:rPr>
        <w:t>错误</w:t>
      </w:r>
      <w:r>
        <w:rPr>
          <w:rFonts w:ascii="黑体" w:eastAsia="黑体" w:hAnsi="黑体" w:cs="Times New Roman"/>
          <w:b/>
          <w:bCs/>
          <w:color w:val="FF0000"/>
          <w:sz w:val="24"/>
          <w:szCs w:val="24"/>
        </w:rPr>
        <w:t>5</w:t>
      </w:r>
      <w:r>
        <w:rPr>
          <w:rFonts w:ascii="黑体" w:eastAsia="黑体" w:hAnsi="黑体" w:cs="Times New Roman" w:hint="eastAsia"/>
          <w:b/>
          <w:bCs/>
          <w:color w:val="FF0000"/>
          <w:sz w:val="24"/>
          <w:szCs w:val="24"/>
        </w:rPr>
        <w:t>：稳压电路只用了一边，只有+1</w:t>
      </w:r>
      <w:r>
        <w:rPr>
          <w:rFonts w:ascii="黑体" w:eastAsia="黑体" w:hAnsi="黑体" w:cs="Times New Roman"/>
          <w:b/>
          <w:bCs/>
          <w:color w:val="FF0000"/>
          <w:sz w:val="24"/>
          <w:szCs w:val="24"/>
        </w:rPr>
        <w:t>2</w:t>
      </w:r>
      <w:r>
        <w:rPr>
          <w:rFonts w:ascii="黑体" w:eastAsia="黑体" w:hAnsi="黑体" w:cs="Times New Roman" w:hint="eastAsia"/>
          <w:b/>
          <w:bCs/>
          <w:color w:val="FF0000"/>
          <w:sz w:val="24"/>
          <w:szCs w:val="24"/>
        </w:rPr>
        <w:t>v的电压产生，没有-</w:t>
      </w:r>
      <w:r>
        <w:rPr>
          <w:rFonts w:ascii="黑体" w:eastAsia="黑体" w:hAnsi="黑体" w:cs="Times New Roman"/>
          <w:b/>
          <w:bCs/>
          <w:color w:val="FF0000"/>
          <w:sz w:val="24"/>
          <w:szCs w:val="24"/>
        </w:rPr>
        <w:t>12</w:t>
      </w:r>
      <w:r>
        <w:rPr>
          <w:rFonts w:ascii="黑体" w:eastAsia="黑体" w:hAnsi="黑体" w:cs="Times New Roman" w:hint="eastAsia"/>
          <w:b/>
          <w:bCs/>
          <w:color w:val="FF0000"/>
          <w:sz w:val="24"/>
          <w:szCs w:val="24"/>
        </w:rPr>
        <w:t>v的电压产生。</w:t>
      </w:r>
    </w:p>
    <w:p w:rsidR="008501BC" w:rsidRDefault="008501BC" w:rsidP="00953D3D">
      <w:pPr>
        <w:rPr>
          <w:rFonts w:ascii="黑体" w:eastAsia="黑体" w:hAnsi="黑体" w:cs="Times New Roman"/>
          <w:b/>
          <w:bCs/>
          <w:color w:val="FF0000"/>
          <w:sz w:val="24"/>
          <w:szCs w:val="24"/>
        </w:rPr>
      </w:pPr>
      <w:r w:rsidRPr="008501BC">
        <w:rPr>
          <w:rFonts w:ascii="黑体" w:eastAsia="黑体" w:hAnsi="黑体" w:cs="Times New Roman"/>
          <w:b/>
          <w:bCs/>
          <w:color w:val="FF0000"/>
          <w:sz w:val="24"/>
          <w:szCs w:val="24"/>
        </w:rPr>
        <w:drawing>
          <wp:inline distT="0" distB="0" distL="0" distR="0" wp14:anchorId="6357E403" wp14:editId="6D125D89">
            <wp:extent cx="2225615" cy="2703016"/>
            <wp:effectExtent l="0" t="0" r="0" b="2540"/>
            <wp:docPr id="18" name="图片 18" descr="图片包含 游戏机,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片包含 游戏机, 文字, 地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4083" cy="271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Times New Roman" w:hint="eastAsia"/>
          <w:b/>
          <w:bCs/>
          <w:color w:val="FF0000"/>
          <w:sz w:val="24"/>
          <w:szCs w:val="24"/>
        </w:rPr>
        <w:t xml:space="preserve"> </w:t>
      </w:r>
      <w:r>
        <w:rPr>
          <w:rFonts w:ascii="黑体" w:eastAsia="黑体" w:hAnsi="黑体" w:cs="Times New Roman"/>
          <w:b/>
          <w:bCs/>
          <w:color w:val="FF0000"/>
          <w:sz w:val="24"/>
          <w:szCs w:val="24"/>
        </w:rPr>
        <w:t xml:space="preserve">      </w:t>
      </w:r>
      <w:r w:rsidRPr="008501BC">
        <w:rPr>
          <w:rFonts w:ascii="黑体" w:eastAsia="黑体" w:hAnsi="黑体" w:cs="Times New Roman"/>
          <w:b/>
          <w:bCs/>
          <w:color w:val="FF0000"/>
          <w:sz w:val="24"/>
          <w:szCs w:val="24"/>
        </w:rPr>
        <w:drawing>
          <wp:inline distT="0" distB="0" distL="0" distR="0" wp14:anchorId="456401D2" wp14:editId="1BFB6949">
            <wp:extent cx="2755900" cy="2656696"/>
            <wp:effectExtent l="0" t="0" r="0" b="0"/>
            <wp:docPr id="19" name="图片 19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片包含 游戏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8846" cy="26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BC" w:rsidRDefault="008501BC" w:rsidP="00953D3D">
      <w:pPr>
        <w:rPr>
          <w:rFonts w:ascii="黑体" w:eastAsia="黑体" w:hAnsi="黑体" w:cs="Times New Roman" w:hint="eastAsia"/>
          <w:b/>
          <w:bCs/>
          <w:color w:val="FF0000"/>
          <w:sz w:val="24"/>
          <w:szCs w:val="24"/>
        </w:rPr>
      </w:pPr>
    </w:p>
    <w:p w:rsidR="008501BC" w:rsidRPr="008501BC" w:rsidRDefault="008501BC" w:rsidP="00953D3D">
      <w:pPr>
        <w:rPr>
          <w:rFonts w:ascii="黑体" w:eastAsia="黑体" w:hAnsi="黑体" w:cs="Times New Roman" w:hint="eastAsia"/>
          <w:b/>
          <w:bCs/>
          <w:color w:val="FF0000"/>
          <w:sz w:val="24"/>
          <w:szCs w:val="24"/>
        </w:rPr>
      </w:pPr>
      <w:r>
        <w:rPr>
          <w:rFonts w:ascii="黑体" w:eastAsia="黑体" w:hAnsi="黑体" w:hint="eastAsia"/>
        </w:rPr>
        <w:t>为了驱动后面由5</w:t>
      </w:r>
      <w:r>
        <w:rPr>
          <w:rFonts w:ascii="黑体" w:eastAsia="黑体" w:hAnsi="黑体"/>
        </w:rPr>
        <w:t>55</w:t>
      </w:r>
      <w:r>
        <w:rPr>
          <w:rFonts w:ascii="黑体" w:eastAsia="黑体" w:hAnsi="黑体" w:hint="eastAsia"/>
        </w:rPr>
        <w:t>时基电路改成的RC振荡电路。由于功率放大器需要正负对称的电压源，我一开始的时候只有一半，本来想换电源来做的时候，发现三端稳压器居然还有正负镜像的使用，后面索性改成了镜像的形式的稳压电路。</w:t>
      </w:r>
    </w:p>
    <w:sectPr w:rsidR="008501BC" w:rsidRPr="008501BC" w:rsidSect="001B79D6">
      <w:footerReference w:type="even" r:id="rId14"/>
      <w:footerReference w:type="default" r:id="rId15"/>
      <w:headerReference w:type="first" r:id="rId16"/>
      <w:type w:val="continuous"/>
      <w:pgSz w:w="11906" w:h="16838" w:code="9"/>
      <w:pgMar w:top="1531" w:right="1134" w:bottom="1134" w:left="1701" w:header="851" w:footer="380" w:gutter="0"/>
      <w:cols w:space="418"/>
      <w:docGrid w:type="linesAndChars" w:linePitch="322" w:charSpace="-1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6385" w:rsidRDefault="00026385" w:rsidP="00B231DD">
      <w:r>
        <w:separator/>
      </w:r>
    </w:p>
  </w:endnote>
  <w:endnote w:type="continuationSeparator" w:id="0">
    <w:p w:rsidR="00026385" w:rsidRDefault="00026385" w:rsidP="00B2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6A4F" w:rsidRDefault="00026385">
    <w:pPr>
      <w:pStyle w:val="af6"/>
      <w:jc w:val="center"/>
    </w:pPr>
    <w:sdt>
      <w:sdtPr>
        <w:id w:val="177942573"/>
        <w:docPartObj>
          <w:docPartGallery w:val="Page Numbers (Bottom of Page)"/>
          <w:docPartUnique/>
        </w:docPartObj>
      </w:sdtPr>
      <w:sdtEndPr/>
      <w:sdtContent>
        <w:sdt>
          <w:sdtPr>
            <w:id w:val="1925294271"/>
            <w:docPartObj>
              <w:docPartGallery w:val="Page Numbers (Top of Page)"/>
              <w:docPartUnique/>
            </w:docPartObj>
          </w:sdtPr>
          <w:sdtEndPr/>
          <w:sdtContent>
            <w:r w:rsidR="00DB6A4F">
              <w:rPr>
                <w:lang w:val="zh-CN"/>
              </w:rPr>
              <w:t xml:space="preserve"> </w:t>
            </w:r>
            <w:r w:rsidR="00DB6A4F">
              <w:rPr>
                <w:rFonts w:hint="eastAsia"/>
                <w:lang w:val="zh-CN"/>
              </w:rPr>
              <w:t>第</w:t>
            </w:r>
            <w:r w:rsidR="00DB6A4F">
              <w:rPr>
                <w:b/>
                <w:bCs/>
                <w:sz w:val="24"/>
                <w:szCs w:val="24"/>
              </w:rPr>
              <w:fldChar w:fldCharType="begin"/>
            </w:r>
            <w:r w:rsidR="00DB6A4F">
              <w:rPr>
                <w:b/>
                <w:bCs/>
              </w:rPr>
              <w:instrText>PAGE</w:instrText>
            </w:r>
            <w:r w:rsidR="00DB6A4F">
              <w:rPr>
                <w:b/>
                <w:bCs/>
                <w:sz w:val="24"/>
                <w:szCs w:val="24"/>
              </w:rPr>
              <w:fldChar w:fldCharType="separate"/>
            </w:r>
            <w:r w:rsidR="00DB6A4F">
              <w:rPr>
                <w:b/>
                <w:bCs/>
                <w:noProof/>
              </w:rPr>
              <w:t>2</w:t>
            </w:r>
            <w:r w:rsidR="00DB6A4F">
              <w:rPr>
                <w:b/>
                <w:bCs/>
                <w:sz w:val="24"/>
                <w:szCs w:val="24"/>
              </w:rPr>
              <w:fldChar w:fldCharType="end"/>
            </w:r>
            <w:r w:rsidR="00DB6A4F">
              <w:rPr>
                <w:rFonts w:hint="eastAsia"/>
                <w:lang w:val="zh-CN"/>
              </w:rPr>
              <w:t>页</w:t>
            </w:r>
            <w:r w:rsidR="00DB6A4F">
              <w:rPr>
                <w:lang w:val="zh-CN"/>
              </w:rPr>
              <w:t xml:space="preserve">/ </w:t>
            </w:r>
            <w:r w:rsidR="00DB6A4F">
              <w:rPr>
                <w:rFonts w:hint="eastAsia"/>
                <w:lang w:val="zh-CN"/>
              </w:rPr>
              <w:t>共</w:t>
            </w:r>
            <w:r w:rsidR="00DB6A4F">
              <w:rPr>
                <w:b/>
                <w:bCs/>
                <w:sz w:val="24"/>
                <w:szCs w:val="24"/>
              </w:rPr>
              <w:fldChar w:fldCharType="begin"/>
            </w:r>
            <w:r w:rsidR="00DB6A4F">
              <w:rPr>
                <w:b/>
                <w:bCs/>
              </w:rPr>
              <w:instrText>NUMPAGES</w:instrText>
            </w:r>
            <w:r w:rsidR="00DB6A4F">
              <w:rPr>
                <w:b/>
                <w:bCs/>
                <w:sz w:val="24"/>
                <w:szCs w:val="24"/>
              </w:rPr>
              <w:fldChar w:fldCharType="separate"/>
            </w:r>
            <w:r w:rsidR="00DB6A4F">
              <w:rPr>
                <w:b/>
                <w:bCs/>
                <w:noProof/>
              </w:rPr>
              <w:t>2</w:t>
            </w:r>
            <w:r w:rsidR="00DB6A4F">
              <w:rPr>
                <w:b/>
                <w:bCs/>
                <w:sz w:val="24"/>
                <w:szCs w:val="24"/>
              </w:rPr>
              <w:fldChar w:fldCharType="end"/>
            </w:r>
            <w:r w:rsidR="00DB6A4F">
              <w:rPr>
                <w:rFonts w:hint="eastAsia"/>
                <w:lang w:val="zh-CN"/>
              </w:rPr>
              <w:t>页</w:t>
            </w:r>
          </w:sdtContent>
        </w:sdt>
      </w:sdtContent>
    </w:sdt>
  </w:p>
  <w:p w:rsidR="00DB6A4F" w:rsidRDefault="00DB6A4F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6A4F" w:rsidRDefault="00DB6A4F">
    <w:pPr>
      <w:pStyle w:val="af6"/>
      <w:jc w:val="center"/>
    </w:pPr>
    <w:r>
      <w:rPr>
        <w:rFonts w:hint="eastAsia"/>
      </w:rPr>
      <w:t>第</w:t>
    </w:r>
    <w:sdt>
      <w:sdtPr>
        <w:id w:val="-1669238322"/>
        <w:docPartObj>
          <w:docPartGallery w:val="Page Numbers (Top of Page)"/>
          <w:docPartUnique/>
        </w:docPartObj>
      </w:sdtPr>
      <w:sdtEndPr/>
      <w:sdtContent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</w:t>
        </w:r>
        <w:r>
          <w:rPr>
            <w:rFonts w:hint="eastAsia"/>
            <w:lang w:val="zh-CN"/>
          </w:rPr>
          <w:t>页</w:t>
        </w:r>
        <w:r>
          <w:rPr>
            <w:rFonts w:hint="eastAsia"/>
            <w:lang w:val="zh-CN"/>
          </w:rPr>
          <w:t xml:space="preserve"> </w:t>
        </w:r>
        <w:r>
          <w:rPr>
            <w:lang w:val="zh-CN"/>
          </w:rPr>
          <w:t>/</w:t>
        </w:r>
        <w:r>
          <w:rPr>
            <w:rFonts w:hint="eastAsia"/>
            <w:lang w:val="zh-CN"/>
          </w:rPr>
          <w:t xml:space="preserve"> </w:t>
        </w:r>
        <w:r w:rsidRPr="003E4D0C">
          <w:rPr>
            <w:rFonts w:hint="eastAsia"/>
            <w:b/>
            <w:lang w:val="zh-CN"/>
          </w:rPr>
          <w:t>共计</w:t>
        </w: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 w:rsidRPr="003E4D0C">
          <w:rPr>
            <w:rFonts w:hint="eastAsia"/>
            <w:b/>
            <w:bCs/>
          </w:rPr>
          <w:t>页</w:t>
        </w:r>
      </w:sdtContent>
    </w:sdt>
  </w:p>
  <w:p w:rsidR="00DB6A4F" w:rsidRDefault="00DB6A4F" w:rsidP="0073266B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6385" w:rsidRDefault="00026385" w:rsidP="00B231DD">
      <w:r>
        <w:separator/>
      </w:r>
    </w:p>
  </w:footnote>
  <w:footnote w:type="continuationSeparator" w:id="0">
    <w:p w:rsidR="00026385" w:rsidRDefault="00026385" w:rsidP="00B2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6A4F" w:rsidRDefault="00DB6A4F">
    <w:pPr>
      <w:pStyle w:val="af4"/>
    </w:pPr>
    <w:r>
      <w:rPr>
        <w:rFonts w:hint="eastAsia"/>
      </w:rPr>
      <w:t>附件</w:t>
    </w:r>
    <w:r w:rsidRPr="00AA0F9A">
      <w:rPr>
        <w:rFonts w:ascii="Times New Roman" w:hAnsi="Times New Roman" w:cs="Times New Roman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C63B5"/>
    <w:multiLevelType w:val="hybridMultilevel"/>
    <w:tmpl w:val="49C47610"/>
    <w:lvl w:ilvl="0" w:tplc="C4628C96">
      <w:start w:val="1"/>
      <w:numFmt w:val="decimal"/>
      <w:pStyle w:val="a"/>
      <w:lvlText w:val="［%1］"/>
      <w:lvlJc w:val="left"/>
      <w:pPr>
        <w:ind w:left="562" w:hanging="4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C6AC0"/>
    <w:multiLevelType w:val="hybridMultilevel"/>
    <w:tmpl w:val="40046794"/>
    <w:lvl w:ilvl="0" w:tplc="61DEFCF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FB7239"/>
    <w:multiLevelType w:val="multilevel"/>
    <w:tmpl w:val="D00ACF1A"/>
    <w:lvl w:ilvl="0">
      <w:start w:val="1"/>
      <w:numFmt w:val="decimal"/>
      <w:pStyle w:val="a0"/>
      <w:lvlText w:val="%1"/>
      <w:lvlJc w:val="left"/>
      <w:pPr>
        <w:ind w:left="420" w:hanging="420"/>
      </w:pPr>
      <w:rPr>
        <w:rFonts w:eastAsia="黑体" w:hint="eastAsia"/>
        <w:sz w:val="24"/>
      </w:rPr>
    </w:lvl>
    <w:lvl w:ilvl="1">
      <w:start w:val="1"/>
      <w:numFmt w:val="decimal"/>
      <w:pStyle w:val="a1"/>
      <w:isLgl/>
      <w:lvlText w:val="%1.%2"/>
      <w:lvlJc w:val="left"/>
      <w:pPr>
        <w:ind w:left="480" w:hanging="480"/>
      </w:pPr>
      <w:rPr>
        <w:rFonts w:ascii="Times New Roman" w:hAnsi="Times New Roman" w:hint="default"/>
      </w:rPr>
    </w:lvl>
    <w:lvl w:ilvl="2">
      <w:start w:val="1"/>
      <w:numFmt w:val="decimal"/>
      <w:pStyle w:val="a2"/>
      <w:isLgl/>
      <w:lvlText w:val="%1.%2.%3"/>
      <w:lvlJc w:val="left"/>
      <w:pPr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hAnsi="Times New Roman" w:hint="default"/>
      </w:rPr>
    </w:lvl>
  </w:abstractNum>
  <w:abstractNum w:abstractNumId="3" w15:restartNumberingAfterBreak="0">
    <w:nsid w:val="1A3C35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78E27A4"/>
    <w:multiLevelType w:val="multilevel"/>
    <w:tmpl w:val="FACC15A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1440"/>
      </w:pPr>
      <w:rPr>
        <w:rFonts w:hint="default"/>
      </w:rPr>
    </w:lvl>
  </w:abstractNum>
  <w:abstractNum w:abstractNumId="5" w15:restartNumberingAfterBreak="0">
    <w:nsid w:val="2DB002AC"/>
    <w:multiLevelType w:val="multilevel"/>
    <w:tmpl w:val="B5EA5912"/>
    <w:lvl w:ilvl="0">
      <w:start w:val="1"/>
      <w:numFmt w:val="decimal"/>
      <w:lvlText w:val="%1"/>
      <w:lvlJc w:val="left"/>
      <w:pPr>
        <w:ind w:left="420" w:hanging="420"/>
      </w:pPr>
      <w:rPr>
        <w:rFonts w:eastAsia="黑体" w:hint="eastAsia"/>
        <w:sz w:val="24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hAnsi="Times New Roman" w:hint="default"/>
      </w:rPr>
    </w:lvl>
  </w:abstractNum>
  <w:abstractNum w:abstractNumId="6" w15:restartNumberingAfterBreak="0">
    <w:nsid w:val="30DF0ED6"/>
    <w:multiLevelType w:val="hybridMultilevel"/>
    <w:tmpl w:val="36CECBDC"/>
    <w:lvl w:ilvl="0" w:tplc="E5D80D72">
      <w:start w:val="1"/>
      <w:numFmt w:val="decimalEnclosedParen"/>
      <w:lvlText w:val="%1"/>
      <w:lvlJc w:val="left"/>
      <w:pPr>
        <w:ind w:left="779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7" w15:restartNumberingAfterBreak="0">
    <w:nsid w:val="3BD40524"/>
    <w:multiLevelType w:val="hybridMultilevel"/>
    <w:tmpl w:val="B072A53A"/>
    <w:lvl w:ilvl="0" w:tplc="F7A04A0A">
      <w:start w:val="1"/>
      <w:numFmt w:val="decimalEnclosedParen"/>
      <w:lvlText w:val="%1"/>
      <w:lvlJc w:val="left"/>
      <w:pPr>
        <w:ind w:left="779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8" w15:restartNumberingAfterBreak="0">
    <w:nsid w:val="3DFB7FFA"/>
    <w:multiLevelType w:val="multilevel"/>
    <w:tmpl w:val="89805F1C"/>
    <w:lvl w:ilvl="0">
      <w:start w:val="1"/>
      <w:numFmt w:val="decimal"/>
      <w:lvlText w:val="%1"/>
      <w:lvlJc w:val="left"/>
      <w:pPr>
        <w:ind w:left="420" w:hanging="420"/>
      </w:pPr>
      <w:rPr>
        <w:rFonts w:eastAsia="黑体" w:hint="eastAsia"/>
        <w:sz w:val="24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hAnsi="Times New Roman" w:hint="default"/>
      </w:rPr>
    </w:lvl>
  </w:abstractNum>
  <w:abstractNum w:abstractNumId="9" w15:restartNumberingAfterBreak="0">
    <w:nsid w:val="4C272F17"/>
    <w:multiLevelType w:val="hybridMultilevel"/>
    <w:tmpl w:val="87BA8ACC"/>
    <w:lvl w:ilvl="0" w:tplc="55728EB8">
      <w:start w:val="1"/>
      <w:numFmt w:val="decimal"/>
      <w:lvlText w:val="［%1］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DA62D2"/>
    <w:multiLevelType w:val="hybridMultilevel"/>
    <w:tmpl w:val="0B88D76C"/>
    <w:lvl w:ilvl="0" w:tplc="A11ACE92">
      <w:start w:val="1"/>
      <w:numFmt w:val="decimal"/>
      <w:lvlText w:val="%1"/>
      <w:lvlJc w:val="left"/>
      <w:pPr>
        <w:ind w:left="420" w:hanging="420"/>
      </w:pPr>
      <w:rPr>
        <w:rFonts w:eastAsia="黑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034F78"/>
    <w:multiLevelType w:val="multilevel"/>
    <w:tmpl w:val="56AED674"/>
    <w:lvl w:ilvl="0">
      <w:start w:val="1"/>
      <w:numFmt w:val="decimal"/>
      <w:lvlText w:val="%1"/>
      <w:lvlJc w:val="left"/>
      <w:pPr>
        <w:ind w:left="420" w:hanging="420"/>
      </w:pPr>
      <w:rPr>
        <w:rFonts w:eastAsia="黑体" w:hint="eastAsia"/>
        <w:sz w:val="24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hAnsi="Times New Roman" w:hint="default"/>
      </w:rPr>
    </w:lvl>
  </w:abstractNum>
  <w:abstractNum w:abstractNumId="12" w15:restartNumberingAfterBreak="0">
    <w:nsid w:val="5E692B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4AC5C61"/>
    <w:multiLevelType w:val="multilevel"/>
    <w:tmpl w:val="4E92BA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5CD299D"/>
    <w:multiLevelType w:val="hybridMultilevel"/>
    <w:tmpl w:val="6E227E44"/>
    <w:lvl w:ilvl="0" w:tplc="5F940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088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DA41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BAC8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27CA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7DA8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4709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964B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E4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673F1978"/>
    <w:multiLevelType w:val="hybridMultilevel"/>
    <w:tmpl w:val="8026922A"/>
    <w:lvl w:ilvl="0" w:tplc="A190B828">
      <w:start w:val="1"/>
      <w:numFmt w:val="decimalEnclosedParen"/>
      <w:lvlText w:val="%1"/>
      <w:lvlJc w:val="left"/>
      <w:pPr>
        <w:ind w:left="884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64" w:hanging="420"/>
      </w:pPr>
    </w:lvl>
    <w:lvl w:ilvl="2" w:tplc="0409001B" w:tentative="1">
      <w:start w:val="1"/>
      <w:numFmt w:val="lowerRoman"/>
      <w:lvlText w:val="%3."/>
      <w:lvlJc w:val="right"/>
      <w:pPr>
        <w:ind w:left="1784" w:hanging="420"/>
      </w:pPr>
    </w:lvl>
    <w:lvl w:ilvl="3" w:tplc="0409000F" w:tentative="1">
      <w:start w:val="1"/>
      <w:numFmt w:val="decimal"/>
      <w:lvlText w:val="%4."/>
      <w:lvlJc w:val="left"/>
      <w:pPr>
        <w:ind w:left="2204" w:hanging="420"/>
      </w:pPr>
    </w:lvl>
    <w:lvl w:ilvl="4" w:tplc="04090019" w:tentative="1">
      <w:start w:val="1"/>
      <w:numFmt w:val="lowerLetter"/>
      <w:lvlText w:val="%5)"/>
      <w:lvlJc w:val="left"/>
      <w:pPr>
        <w:ind w:left="2624" w:hanging="420"/>
      </w:pPr>
    </w:lvl>
    <w:lvl w:ilvl="5" w:tplc="0409001B" w:tentative="1">
      <w:start w:val="1"/>
      <w:numFmt w:val="lowerRoman"/>
      <w:lvlText w:val="%6."/>
      <w:lvlJc w:val="right"/>
      <w:pPr>
        <w:ind w:left="3044" w:hanging="420"/>
      </w:pPr>
    </w:lvl>
    <w:lvl w:ilvl="6" w:tplc="0409000F" w:tentative="1">
      <w:start w:val="1"/>
      <w:numFmt w:val="decimal"/>
      <w:lvlText w:val="%7."/>
      <w:lvlJc w:val="left"/>
      <w:pPr>
        <w:ind w:left="3464" w:hanging="420"/>
      </w:pPr>
    </w:lvl>
    <w:lvl w:ilvl="7" w:tplc="04090019" w:tentative="1">
      <w:start w:val="1"/>
      <w:numFmt w:val="lowerLetter"/>
      <w:lvlText w:val="%8)"/>
      <w:lvlJc w:val="left"/>
      <w:pPr>
        <w:ind w:left="3884" w:hanging="420"/>
      </w:pPr>
    </w:lvl>
    <w:lvl w:ilvl="8" w:tplc="0409001B" w:tentative="1">
      <w:start w:val="1"/>
      <w:numFmt w:val="lowerRoman"/>
      <w:lvlText w:val="%9."/>
      <w:lvlJc w:val="right"/>
      <w:pPr>
        <w:ind w:left="4304" w:hanging="42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6"/>
  </w:num>
  <w:num w:numId="5">
    <w:abstractNumId w:val="15"/>
  </w:num>
  <w:num w:numId="6">
    <w:abstractNumId w:val="9"/>
  </w:num>
  <w:num w:numId="7">
    <w:abstractNumId w:val="0"/>
  </w:num>
  <w:num w:numId="8">
    <w:abstractNumId w:val="0"/>
  </w:num>
  <w:num w:numId="9">
    <w:abstractNumId w:val="0"/>
  </w:num>
  <w:num w:numId="10">
    <w:abstractNumId w:val="11"/>
  </w:num>
  <w:num w:numId="11">
    <w:abstractNumId w:val="10"/>
  </w:num>
  <w:num w:numId="12">
    <w:abstractNumId w:val="3"/>
  </w:num>
  <w:num w:numId="13">
    <w:abstractNumId w:val="12"/>
  </w:num>
  <w:num w:numId="14">
    <w:abstractNumId w:val="5"/>
  </w:num>
  <w:num w:numId="15">
    <w:abstractNumId w:val="5"/>
    <w:lvlOverride w:ilvl="0">
      <w:lvl w:ilvl="0">
        <w:start w:val="1"/>
        <w:numFmt w:val="decimal"/>
        <w:lvlText w:val="%1"/>
        <w:lvlJc w:val="left"/>
        <w:pPr>
          <w:ind w:left="420" w:hanging="420"/>
        </w:pPr>
        <w:rPr>
          <w:rFonts w:eastAsia="黑体" w:hint="eastAsia"/>
          <w:sz w:val="24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480" w:hanging="480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Times New Roman" w:hAnsi="Times New Roman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Times New Roman" w:hAnsi="Times New Roman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080" w:hanging="1080"/>
        </w:pPr>
        <w:rPr>
          <w:rFonts w:ascii="Times New Roman" w:hAnsi="Times New Roman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440" w:hanging="1440"/>
        </w:pPr>
        <w:rPr>
          <w:rFonts w:ascii="Times New Roman" w:hAnsi="Times New Roman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440" w:hanging="1440"/>
        </w:pPr>
        <w:rPr>
          <w:rFonts w:ascii="Times New Roman" w:hAnsi="Times New Roman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800" w:hanging="1800"/>
        </w:pPr>
        <w:rPr>
          <w:rFonts w:ascii="Times New Roman" w:hAnsi="Times New Roman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1800" w:hanging="1800"/>
        </w:pPr>
        <w:rPr>
          <w:rFonts w:ascii="Times New Roman" w:hAnsi="Times New Roman" w:hint="default"/>
        </w:rPr>
      </w:lvl>
    </w:lvlOverride>
  </w:num>
  <w:num w:numId="16">
    <w:abstractNumId w:val="8"/>
  </w:num>
  <w:num w:numId="17">
    <w:abstractNumId w:val="2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420"/>
  <w:evenAndOddHeaders/>
  <w:drawingGridHorizontalSpacing w:val="105"/>
  <w:drawingGridVerticalSpacing w:val="161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D22"/>
    <w:rsid w:val="00002221"/>
    <w:rsid w:val="000032DB"/>
    <w:rsid w:val="00003F8A"/>
    <w:rsid w:val="00010F83"/>
    <w:rsid w:val="00016A48"/>
    <w:rsid w:val="00026385"/>
    <w:rsid w:val="00055AC8"/>
    <w:rsid w:val="00064F15"/>
    <w:rsid w:val="00072BE7"/>
    <w:rsid w:val="0007311E"/>
    <w:rsid w:val="00075295"/>
    <w:rsid w:val="00082DBE"/>
    <w:rsid w:val="00085981"/>
    <w:rsid w:val="0008698B"/>
    <w:rsid w:val="00092FFC"/>
    <w:rsid w:val="00095030"/>
    <w:rsid w:val="000963F6"/>
    <w:rsid w:val="000A14E0"/>
    <w:rsid w:val="000A45BC"/>
    <w:rsid w:val="000A645B"/>
    <w:rsid w:val="000A6B22"/>
    <w:rsid w:val="000B2567"/>
    <w:rsid w:val="000B52EB"/>
    <w:rsid w:val="000C7FD4"/>
    <w:rsid w:val="000D5E23"/>
    <w:rsid w:val="000D6142"/>
    <w:rsid w:val="000E15F2"/>
    <w:rsid w:val="000E3875"/>
    <w:rsid w:val="000E59C0"/>
    <w:rsid w:val="000F1533"/>
    <w:rsid w:val="000F4976"/>
    <w:rsid w:val="00104C27"/>
    <w:rsid w:val="00115A54"/>
    <w:rsid w:val="00122677"/>
    <w:rsid w:val="001249C3"/>
    <w:rsid w:val="00170AC2"/>
    <w:rsid w:val="00181A2F"/>
    <w:rsid w:val="00197D2F"/>
    <w:rsid w:val="001A7EAB"/>
    <w:rsid w:val="001A7EF3"/>
    <w:rsid w:val="001B531B"/>
    <w:rsid w:val="001B79D6"/>
    <w:rsid w:val="001C0FF8"/>
    <w:rsid w:val="001C2BD3"/>
    <w:rsid w:val="001D582D"/>
    <w:rsid w:val="001D7F67"/>
    <w:rsid w:val="001E18B4"/>
    <w:rsid w:val="001E2398"/>
    <w:rsid w:val="001E5317"/>
    <w:rsid w:val="001F39AC"/>
    <w:rsid w:val="00200BC4"/>
    <w:rsid w:val="0022647E"/>
    <w:rsid w:val="00227AB3"/>
    <w:rsid w:val="002301DF"/>
    <w:rsid w:val="00232D9C"/>
    <w:rsid w:val="0023365F"/>
    <w:rsid w:val="002426E1"/>
    <w:rsid w:val="002447DE"/>
    <w:rsid w:val="00246F13"/>
    <w:rsid w:val="00251352"/>
    <w:rsid w:val="0025227C"/>
    <w:rsid w:val="0025463E"/>
    <w:rsid w:val="00257055"/>
    <w:rsid w:val="002634FF"/>
    <w:rsid w:val="00263965"/>
    <w:rsid w:val="00264999"/>
    <w:rsid w:val="00275C99"/>
    <w:rsid w:val="00280BC8"/>
    <w:rsid w:val="00283ED3"/>
    <w:rsid w:val="002956D4"/>
    <w:rsid w:val="002974E0"/>
    <w:rsid w:val="002A0557"/>
    <w:rsid w:val="002A3C16"/>
    <w:rsid w:val="002B0F12"/>
    <w:rsid w:val="002D3F38"/>
    <w:rsid w:val="002D688F"/>
    <w:rsid w:val="002E1047"/>
    <w:rsid w:val="002E33B1"/>
    <w:rsid w:val="002E4C1B"/>
    <w:rsid w:val="002E5294"/>
    <w:rsid w:val="002F2C10"/>
    <w:rsid w:val="002F455F"/>
    <w:rsid w:val="002F7A97"/>
    <w:rsid w:val="00300109"/>
    <w:rsid w:val="00301B8A"/>
    <w:rsid w:val="00302D18"/>
    <w:rsid w:val="00310431"/>
    <w:rsid w:val="00334462"/>
    <w:rsid w:val="00346825"/>
    <w:rsid w:val="00360E61"/>
    <w:rsid w:val="00383539"/>
    <w:rsid w:val="003927E4"/>
    <w:rsid w:val="00392C0D"/>
    <w:rsid w:val="00393ACE"/>
    <w:rsid w:val="003A3E3D"/>
    <w:rsid w:val="003A62F6"/>
    <w:rsid w:val="003A74E7"/>
    <w:rsid w:val="003B34DD"/>
    <w:rsid w:val="003B43B1"/>
    <w:rsid w:val="003B6D70"/>
    <w:rsid w:val="003C0890"/>
    <w:rsid w:val="003C75FF"/>
    <w:rsid w:val="003C77FD"/>
    <w:rsid w:val="003C78BE"/>
    <w:rsid w:val="003C7E05"/>
    <w:rsid w:val="003D5079"/>
    <w:rsid w:val="003D6525"/>
    <w:rsid w:val="003D7108"/>
    <w:rsid w:val="003E4D0C"/>
    <w:rsid w:val="00401E8C"/>
    <w:rsid w:val="00402D22"/>
    <w:rsid w:val="00402F4A"/>
    <w:rsid w:val="0040671D"/>
    <w:rsid w:val="00406E28"/>
    <w:rsid w:val="00412217"/>
    <w:rsid w:val="00441603"/>
    <w:rsid w:val="004621B9"/>
    <w:rsid w:val="0046303A"/>
    <w:rsid w:val="00466805"/>
    <w:rsid w:val="00477542"/>
    <w:rsid w:val="00481BD3"/>
    <w:rsid w:val="004825AD"/>
    <w:rsid w:val="00483FDC"/>
    <w:rsid w:val="004A28A4"/>
    <w:rsid w:val="004B4F4C"/>
    <w:rsid w:val="004B629B"/>
    <w:rsid w:val="004C32AC"/>
    <w:rsid w:val="004C6470"/>
    <w:rsid w:val="004D000D"/>
    <w:rsid w:val="004F16AF"/>
    <w:rsid w:val="00501DFF"/>
    <w:rsid w:val="00502282"/>
    <w:rsid w:val="0050273C"/>
    <w:rsid w:val="0050640E"/>
    <w:rsid w:val="00507113"/>
    <w:rsid w:val="00512B89"/>
    <w:rsid w:val="00520CCC"/>
    <w:rsid w:val="00522B31"/>
    <w:rsid w:val="00545ADC"/>
    <w:rsid w:val="00554998"/>
    <w:rsid w:val="005572E7"/>
    <w:rsid w:val="00561E45"/>
    <w:rsid w:val="0056580F"/>
    <w:rsid w:val="005722DA"/>
    <w:rsid w:val="00575DAE"/>
    <w:rsid w:val="0058314B"/>
    <w:rsid w:val="00590B5A"/>
    <w:rsid w:val="00590C97"/>
    <w:rsid w:val="00591E50"/>
    <w:rsid w:val="00596C34"/>
    <w:rsid w:val="005A181C"/>
    <w:rsid w:val="005A3939"/>
    <w:rsid w:val="005A608A"/>
    <w:rsid w:val="005A694C"/>
    <w:rsid w:val="005A7ADF"/>
    <w:rsid w:val="005B28A7"/>
    <w:rsid w:val="005B2B91"/>
    <w:rsid w:val="005B5213"/>
    <w:rsid w:val="005B6A5A"/>
    <w:rsid w:val="005B7505"/>
    <w:rsid w:val="005C0911"/>
    <w:rsid w:val="005C1F74"/>
    <w:rsid w:val="005C4D27"/>
    <w:rsid w:val="005C5266"/>
    <w:rsid w:val="005C57DD"/>
    <w:rsid w:val="005C6DAE"/>
    <w:rsid w:val="005D17DE"/>
    <w:rsid w:val="005D300A"/>
    <w:rsid w:val="005E13AD"/>
    <w:rsid w:val="005E2D9B"/>
    <w:rsid w:val="005E4923"/>
    <w:rsid w:val="005F0779"/>
    <w:rsid w:val="005F3703"/>
    <w:rsid w:val="005F4868"/>
    <w:rsid w:val="006042E4"/>
    <w:rsid w:val="0060435B"/>
    <w:rsid w:val="00606E7A"/>
    <w:rsid w:val="00614BDB"/>
    <w:rsid w:val="006156B0"/>
    <w:rsid w:val="006252B2"/>
    <w:rsid w:val="00642DDA"/>
    <w:rsid w:val="00651BCB"/>
    <w:rsid w:val="00652F72"/>
    <w:rsid w:val="00653BDA"/>
    <w:rsid w:val="00654BB1"/>
    <w:rsid w:val="00677919"/>
    <w:rsid w:val="006837CD"/>
    <w:rsid w:val="00692A66"/>
    <w:rsid w:val="00697691"/>
    <w:rsid w:val="006B7156"/>
    <w:rsid w:val="006B7407"/>
    <w:rsid w:val="006C1E1D"/>
    <w:rsid w:val="006D271D"/>
    <w:rsid w:val="006E061E"/>
    <w:rsid w:val="006E3099"/>
    <w:rsid w:val="006E6970"/>
    <w:rsid w:val="007011C5"/>
    <w:rsid w:val="0071139C"/>
    <w:rsid w:val="00711738"/>
    <w:rsid w:val="0071232B"/>
    <w:rsid w:val="00712AAF"/>
    <w:rsid w:val="00723488"/>
    <w:rsid w:val="00725B74"/>
    <w:rsid w:val="0073266B"/>
    <w:rsid w:val="00742823"/>
    <w:rsid w:val="007471D2"/>
    <w:rsid w:val="007614A2"/>
    <w:rsid w:val="00764515"/>
    <w:rsid w:val="00767B83"/>
    <w:rsid w:val="00777A21"/>
    <w:rsid w:val="00786FF4"/>
    <w:rsid w:val="00796055"/>
    <w:rsid w:val="007971FC"/>
    <w:rsid w:val="007A13CB"/>
    <w:rsid w:val="007A6D72"/>
    <w:rsid w:val="007B0715"/>
    <w:rsid w:val="007B1840"/>
    <w:rsid w:val="007C071F"/>
    <w:rsid w:val="007C2B76"/>
    <w:rsid w:val="007C3C85"/>
    <w:rsid w:val="007C5F88"/>
    <w:rsid w:val="007C78EE"/>
    <w:rsid w:val="007D078D"/>
    <w:rsid w:val="007D5ED6"/>
    <w:rsid w:val="007D6E7A"/>
    <w:rsid w:val="00803B79"/>
    <w:rsid w:val="0080688B"/>
    <w:rsid w:val="00814FA5"/>
    <w:rsid w:val="0082058D"/>
    <w:rsid w:val="00827203"/>
    <w:rsid w:val="00836B48"/>
    <w:rsid w:val="0084688F"/>
    <w:rsid w:val="008501BC"/>
    <w:rsid w:val="00854EA5"/>
    <w:rsid w:val="00860B42"/>
    <w:rsid w:val="0086344E"/>
    <w:rsid w:val="00871740"/>
    <w:rsid w:val="00873E45"/>
    <w:rsid w:val="008807A5"/>
    <w:rsid w:val="0088433F"/>
    <w:rsid w:val="008869FE"/>
    <w:rsid w:val="00892651"/>
    <w:rsid w:val="008A673F"/>
    <w:rsid w:val="008A7E5A"/>
    <w:rsid w:val="008B68CB"/>
    <w:rsid w:val="008C1A8E"/>
    <w:rsid w:val="008C2668"/>
    <w:rsid w:val="008E0E07"/>
    <w:rsid w:val="008E1DD4"/>
    <w:rsid w:val="008E2370"/>
    <w:rsid w:val="008F48A6"/>
    <w:rsid w:val="008F7546"/>
    <w:rsid w:val="009010B3"/>
    <w:rsid w:val="00902A86"/>
    <w:rsid w:val="0090601A"/>
    <w:rsid w:val="009106E1"/>
    <w:rsid w:val="00920D86"/>
    <w:rsid w:val="009251F0"/>
    <w:rsid w:val="0093027E"/>
    <w:rsid w:val="009479E8"/>
    <w:rsid w:val="00953D3D"/>
    <w:rsid w:val="00965CD8"/>
    <w:rsid w:val="00966081"/>
    <w:rsid w:val="00971016"/>
    <w:rsid w:val="00982F33"/>
    <w:rsid w:val="009855C3"/>
    <w:rsid w:val="00986DC2"/>
    <w:rsid w:val="00995449"/>
    <w:rsid w:val="009972AB"/>
    <w:rsid w:val="009A2E2B"/>
    <w:rsid w:val="009A636B"/>
    <w:rsid w:val="009A6684"/>
    <w:rsid w:val="009B0811"/>
    <w:rsid w:val="009B314D"/>
    <w:rsid w:val="009C021F"/>
    <w:rsid w:val="009C10DB"/>
    <w:rsid w:val="009C49B3"/>
    <w:rsid w:val="009D1050"/>
    <w:rsid w:val="009D3528"/>
    <w:rsid w:val="009D50A4"/>
    <w:rsid w:val="009E55DE"/>
    <w:rsid w:val="009F2BDC"/>
    <w:rsid w:val="00A20DA0"/>
    <w:rsid w:val="00A31B0A"/>
    <w:rsid w:val="00A4001F"/>
    <w:rsid w:val="00A44758"/>
    <w:rsid w:val="00A53447"/>
    <w:rsid w:val="00A82423"/>
    <w:rsid w:val="00A8483E"/>
    <w:rsid w:val="00A862A8"/>
    <w:rsid w:val="00A90FCE"/>
    <w:rsid w:val="00A918AF"/>
    <w:rsid w:val="00A928F7"/>
    <w:rsid w:val="00A95B5A"/>
    <w:rsid w:val="00A9779C"/>
    <w:rsid w:val="00AA0EAA"/>
    <w:rsid w:val="00AA0F9A"/>
    <w:rsid w:val="00AA1497"/>
    <w:rsid w:val="00AB4400"/>
    <w:rsid w:val="00AD09F9"/>
    <w:rsid w:val="00AE0913"/>
    <w:rsid w:val="00AE0E67"/>
    <w:rsid w:val="00AE16A4"/>
    <w:rsid w:val="00AE21A7"/>
    <w:rsid w:val="00AF0947"/>
    <w:rsid w:val="00AF522E"/>
    <w:rsid w:val="00B07A6B"/>
    <w:rsid w:val="00B2040B"/>
    <w:rsid w:val="00B21FE3"/>
    <w:rsid w:val="00B231DD"/>
    <w:rsid w:val="00B23915"/>
    <w:rsid w:val="00B23C6C"/>
    <w:rsid w:val="00B45F42"/>
    <w:rsid w:val="00B6194A"/>
    <w:rsid w:val="00B63130"/>
    <w:rsid w:val="00B72B95"/>
    <w:rsid w:val="00B72DE0"/>
    <w:rsid w:val="00B81F76"/>
    <w:rsid w:val="00B82400"/>
    <w:rsid w:val="00B83CDA"/>
    <w:rsid w:val="00B91D64"/>
    <w:rsid w:val="00B92A4E"/>
    <w:rsid w:val="00B97F56"/>
    <w:rsid w:val="00BA45EF"/>
    <w:rsid w:val="00BA4F91"/>
    <w:rsid w:val="00BA61F5"/>
    <w:rsid w:val="00BB526A"/>
    <w:rsid w:val="00BB6C2D"/>
    <w:rsid w:val="00BC0336"/>
    <w:rsid w:val="00BD6172"/>
    <w:rsid w:val="00BD644C"/>
    <w:rsid w:val="00BD7446"/>
    <w:rsid w:val="00BE347C"/>
    <w:rsid w:val="00BE6CCC"/>
    <w:rsid w:val="00BE7069"/>
    <w:rsid w:val="00BE7E3A"/>
    <w:rsid w:val="00BF0179"/>
    <w:rsid w:val="00C07F99"/>
    <w:rsid w:val="00C13F5D"/>
    <w:rsid w:val="00C176D3"/>
    <w:rsid w:val="00C2024B"/>
    <w:rsid w:val="00C22313"/>
    <w:rsid w:val="00C25F37"/>
    <w:rsid w:val="00C4018E"/>
    <w:rsid w:val="00C43ABC"/>
    <w:rsid w:val="00C43FF7"/>
    <w:rsid w:val="00C60700"/>
    <w:rsid w:val="00C60DF9"/>
    <w:rsid w:val="00C63F42"/>
    <w:rsid w:val="00C830BB"/>
    <w:rsid w:val="00C84872"/>
    <w:rsid w:val="00C94213"/>
    <w:rsid w:val="00C96467"/>
    <w:rsid w:val="00C9692E"/>
    <w:rsid w:val="00C97FB8"/>
    <w:rsid w:val="00CA3AB3"/>
    <w:rsid w:val="00CA51CB"/>
    <w:rsid w:val="00CA7FDD"/>
    <w:rsid w:val="00CB6418"/>
    <w:rsid w:val="00CC2377"/>
    <w:rsid w:val="00CC3442"/>
    <w:rsid w:val="00CD4603"/>
    <w:rsid w:val="00CF2533"/>
    <w:rsid w:val="00CF2EE7"/>
    <w:rsid w:val="00CF6BB3"/>
    <w:rsid w:val="00D12A66"/>
    <w:rsid w:val="00D1566D"/>
    <w:rsid w:val="00D202B6"/>
    <w:rsid w:val="00D25FF2"/>
    <w:rsid w:val="00D34C0A"/>
    <w:rsid w:val="00D3680F"/>
    <w:rsid w:val="00D5524C"/>
    <w:rsid w:val="00D64219"/>
    <w:rsid w:val="00D66DE1"/>
    <w:rsid w:val="00D72824"/>
    <w:rsid w:val="00D73577"/>
    <w:rsid w:val="00D7401A"/>
    <w:rsid w:val="00D8664C"/>
    <w:rsid w:val="00D86705"/>
    <w:rsid w:val="00DA5C4D"/>
    <w:rsid w:val="00DA7337"/>
    <w:rsid w:val="00DB49E6"/>
    <w:rsid w:val="00DB6A4F"/>
    <w:rsid w:val="00DC57E9"/>
    <w:rsid w:val="00DD2383"/>
    <w:rsid w:val="00DD36D8"/>
    <w:rsid w:val="00DE18B0"/>
    <w:rsid w:val="00DE5DA7"/>
    <w:rsid w:val="00DE7464"/>
    <w:rsid w:val="00DF0647"/>
    <w:rsid w:val="00DF36D0"/>
    <w:rsid w:val="00DF7F21"/>
    <w:rsid w:val="00E01BFC"/>
    <w:rsid w:val="00E12B06"/>
    <w:rsid w:val="00E158D9"/>
    <w:rsid w:val="00E16791"/>
    <w:rsid w:val="00E16B6E"/>
    <w:rsid w:val="00E202BA"/>
    <w:rsid w:val="00E3419F"/>
    <w:rsid w:val="00E36757"/>
    <w:rsid w:val="00E43D85"/>
    <w:rsid w:val="00E52848"/>
    <w:rsid w:val="00E568FC"/>
    <w:rsid w:val="00E576DC"/>
    <w:rsid w:val="00E70585"/>
    <w:rsid w:val="00E7603A"/>
    <w:rsid w:val="00E80239"/>
    <w:rsid w:val="00E909A4"/>
    <w:rsid w:val="00E94D29"/>
    <w:rsid w:val="00EA7B4F"/>
    <w:rsid w:val="00EB4678"/>
    <w:rsid w:val="00EB6BFA"/>
    <w:rsid w:val="00EC0FED"/>
    <w:rsid w:val="00EC7B9F"/>
    <w:rsid w:val="00ED3BAF"/>
    <w:rsid w:val="00ED57E9"/>
    <w:rsid w:val="00EF138A"/>
    <w:rsid w:val="00EF387E"/>
    <w:rsid w:val="00F037EB"/>
    <w:rsid w:val="00F07E0F"/>
    <w:rsid w:val="00F11E07"/>
    <w:rsid w:val="00F20E1D"/>
    <w:rsid w:val="00F33887"/>
    <w:rsid w:val="00F45AF9"/>
    <w:rsid w:val="00F4714B"/>
    <w:rsid w:val="00F56729"/>
    <w:rsid w:val="00F61301"/>
    <w:rsid w:val="00F675E7"/>
    <w:rsid w:val="00F71EFD"/>
    <w:rsid w:val="00F7720D"/>
    <w:rsid w:val="00F817C9"/>
    <w:rsid w:val="00F967AF"/>
    <w:rsid w:val="00FB5F34"/>
    <w:rsid w:val="00FB76D4"/>
    <w:rsid w:val="00FC508C"/>
    <w:rsid w:val="00FC56A7"/>
    <w:rsid w:val="00FC71F4"/>
    <w:rsid w:val="00FD690B"/>
    <w:rsid w:val="00FE3B81"/>
    <w:rsid w:val="00FF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3949D"/>
  <w15:docId w15:val="{93AC0914-37A1-4708-A5C4-6D8F4A65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3027E"/>
    <w:pPr>
      <w:widowControl w:val="0"/>
      <w:jc w:val="both"/>
    </w:pPr>
  </w:style>
  <w:style w:type="paragraph" w:styleId="1">
    <w:name w:val="heading 1"/>
    <w:basedOn w:val="a3"/>
    <w:next w:val="a3"/>
    <w:link w:val="10"/>
    <w:uiPriority w:val="9"/>
    <w:qFormat/>
    <w:rsid w:val="005F07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3"/>
    <w:link w:val="30"/>
    <w:uiPriority w:val="9"/>
    <w:qFormat/>
    <w:rsid w:val="00BC03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文章题目"/>
    <w:basedOn w:val="a3"/>
    <w:next w:val="a3"/>
    <w:qFormat/>
    <w:rsid w:val="00232D9C"/>
    <w:pPr>
      <w:spacing w:beforeLines="100" w:before="100" w:afterLines="100" w:after="100"/>
      <w:jc w:val="center"/>
    </w:pPr>
    <w:rPr>
      <w:rFonts w:ascii="Times New Roman" w:eastAsiaTheme="majorEastAsia" w:hAnsi="Times New Roman"/>
      <w:b/>
      <w:sz w:val="44"/>
    </w:rPr>
  </w:style>
  <w:style w:type="paragraph" w:customStyle="1" w:styleId="a8">
    <w:name w:val="作者姓名"/>
    <w:basedOn w:val="a3"/>
    <w:next w:val="a3"/>
    <w:qFormat/>
    <w:rsid w:val="00B2040B"/>
    <w:pPr>
      <w:ind w:leftChars="200" w:left="200" w:rightChars="200" w:right="200"/>
      <w:jc w:val="center"/>
    </w:pPr>
    <w:rPr>
      <w:rFonts w:eastAsia="楷体"/>
      <w:sz w:val="24"/>
    </w:rPr>
  </w:style>
  <w:style w:type="paragraph" w:customStyle="1" w:styleId="a9">
    <w:name w:val="单位名称"/>
    <w:basedOn w:val="a3"/>
    <w:next w:val="a3"/>
    <w:link w:val="Char"/>
    <w:qFormat/>
    <w:rsid w:val="00BA4F91"/>
    <w:pPr>
      <w:spacing w:line="320" w:lineRule="atLeast"/>
      <w:jc w:val="center"/>
    </w:pPr>
    <w:rPr>
      <w:rFonts w:eastAsia="楷体"/>
    </w:rPr>
  </w:style>
  <w:style w:type="paragraph" w:customStyle="1" w:styleId="aa">
    <w:name w:val="关键字"/>
    <w:basedOn w:val="ab"/>
    <w:link w:val="Char0"/>
    <w:qFormat/>
    <w:rsid w:val="009106E1"/>
    <w:rPr>
      <w:szCs w:val="18"/>
    </w:rPr>
  </w:style>
  <w:style w:type="paragraph" w:customStyle="1" w:styleId="ab">
    <w:name w:val="摘要"/>
    <w:basedOn w:val="a9"/>
    <w:next w:val="aa"/>
    <w:link w:val="Char1"/>
    <w:qFormat/>
    <w:rsid w:val="00BD6172"/>
    <w:pPr>
      <w:spacing w:beforeLines="50" w:before="50"/>
      <w:ind w:leftChars="200" w:left="200" w:rightChars="200" w:right="200"/>
      <w:jc w:val="both"/>
    </w:pPr>
    <w:rPr>
      <w:rFonts w:ascii="Times New Roman" w:eastAsiaTheme="minorEastAsia" w:hAnsi="Times New Roman"/>
      <w:sz w:val="18"/>
    </w:rPr>
  </w:style>
  <w:style w:type="paragraph" w:customStyle="1" w:styleId="ac">
    <w:name w:val="中图分类"/>
    <w:basedOn w:val="aa"/>
    <w:link w:val="Char2"/>
    <w:qFormat/>
    <w:rsid w:val="00BD7446"/>
  </w:style>
  <w:style w:type="character" w:customStyle="1" w:styleId="Char">
    <w:name w:val="单位名称 Char"/>
    <w:basedOn w:val="a4"/>
    <w:link w:val="a9"/>
    <w:rsid w:val="00BA4F91"/>
    <w:rPr>
      <w:rFonts w:eastAsia="楷体"/>
    </w:rPr>
  </w:style>
  <w:style w:type="character" w:customStyle="1" w:styleId="Char1">
    <w:name w:val="摘要 Char"/>
    <w:basedOn w:val="Char"/>
    <w:link w:val="ab"/>
    <w:rsid w:val="00BD6172"/>
    <w:rPr>
      <w:rFonts w:ascii="Times New Roman" w:eastAsia="楷体" w:hAnsi="Times New Roman"/>
      <w:sz w:val="18"/>
    </w:rPr>
  </w:style>
  <w:style w:type="paragraph" w:customStyle="1" w:styleId="ad">
    <w:name w:val="英文题目"/>
    <w:basedOn w:val="ac"/>
    <w:link w:val="Char3"/>
    <w:qFormat/>
    <w:rsid w:val="002634FF"/>
    <w:pPr>
      <w:spacing w:beforeLines="100" w:before="100"/>
      <w:ind w:leftChars="0" w:left="0" w:rightChars="0" w:right="0"/>
      <w:jc w:val="center"/>
    </w:pPr>
    <w:rPr>
      <w:rFonts w:eastAsia="Times New Roman"/>
      <w:sz w:val="32"/>
    </w:rPr>
  </w:style>
  <w:style w:type="character" w:styleId="ae">
    <w:name w:val="Hyperlink"/>
    <w:basedOn w:val="a4"/>
    <w:uiPriority w:val="99"/>
    <w:unhideWhenUsed/>
    <w:rsid w:val="00FC71F4"/>
    <w:rPr>
      <w:color w:val="0563C1" w:themeColor="hyperlink"/>
      <w:u w:val="single"/>
    </w:rPr>
  </w:style>
  <w:style w:type="paragraph" w:customStyle="1" w:styleId="af">
    <w:name w:val="英文姓名"/>
    <w:basedOn w:val="ad"/>
    <w:link w:val="Char4"/>
    <w:qFormat/>
    <w:rsid w:val="00EB4678"/>
    <w:pPr>
      <w:ind w:left="420" w:right="420"/>
    </w:pPr>
    <w:rPr>
      <w:sz w:val="24"/>
    </w:rPr>
  </w:style>
  <w:style w:type="paragraph" w:customStyle="1" w:styleId="af0">
    <w:name w:val="英文单位名称"/>
    <w:basedOn w:val="af"/>
    <w:link w:val="Char5"/>
    <w:qFormat/>
    <w:rsid w:val="00786FF4"/>
    <w:pPr>
      <w:spacing w:beforeLines="0" w:before="0" w:afterLines="100" w:after="100"/>
    </w:pPr>
    <w:rPr>
      <w:rFonts w:eastAsiaTheme="minorEastAsia" w:cs="Times New Roman"/>
      <w:sz w:val="21"/>
      <w:szCs w:val="21"/>
    </w:rPr>
  </w:style>
  <w:style w:type="paragraph" w:customStyle="1" w:styleId="af1">
    <w:name w:val="英文摘要"/>
    <w:basedOn w:val="af0"/>
    <w:next w:val="af2"/>
    <w:link w:val="Char6"/>
    <w:qFormat/>
    <w:rsid w:val="009D1050"/>
    <w:pPr>
      <w:spacing w:afterLines="0" w:after="0"/>
      <w:jc w:val="both"/>
    </w:pPr>
    <w:rPr>
      <w:snapToGrid w:val="0"/>
      <w:kern w:val="21"/>
      <w:szCs w:val="18"/>
    </w:rPr>
  </w:style>
  <w:style w:type="paragraph" w:customStyle="1" w:styleId="af2">
    <w:name w:val="英文关键字"/>
    <w:basedOn w:val="af1"/>
    <w:link w:val="Char7"/>
    <w:qFormat/>
    <w:rsid w:val="009D1050"/>
    <w:rPr>
      <w:b/>
    </w:rPr>
  </w:style>
  <w:style w:type="character" w:customStyle="1" w:styleId="Char0">
    <w:name w:val="关键字 Char"/>
    <w:basedOn w:val="Char1"/>
    <w:link w:val="aa"/>
    <w:rsid w:val="009106E1"/>
    <w:rPr>
      <w:rFonts w:ascii="Times New Roman" w:eastAsia="楷体" w:hAnsi="Times New Roman"/>
      <w:sz w:val="18"/>
      <w:szCs w:val="18"/>
    </w:rPr>
  </w:style>
  <w:style w:type="character" w:customStyle="1" w:styleId="Char2">
    <w:name w:val="中图分类 Char"/>
    <w:basedOn w:val="Char0"/>
    <w:link w:val="ac"/>
    <w:rsid w:val="0080688B"/>
    <w:rPr>
      <w:rFonts w:ascii="Times New Roman" w:eastAsia="楷体" w:hAnsi="Times New Roman"/>
      <w:sz w:val="18"/>
      <w:szCs w:val="18"/>
    </w:rPr>
  </w:style>
  <w:style w:type="character" w:customStyle="1" w:styleId="Char3">
    <w:name w:val="英文题目 Char"/>
    <w:basedOn w:val="Char2"/>
    <w:link w:val="ad"/>
    <w:rsid w:val="0080688B"/>
    <w:rPr>
      <w:rFonts w:ascii="Times New Roman" w:eastAsia="Times New Roman" w:hAnsi="Times New Roman"/>
      <w:sz w:val="32"/>
      <w:szCs w:val="18"/>
    </w:rPr>
  </w:style>
  <w:style w:type="character" w:customStyle="1" w:styleId="Char4">
    <w:name w:val="英文姓名 Char"/>
    <w:basedOn w:val="Char3"/>
    <w:link w:val="af"/>
    <w:rsid w:val="0080688B"/>
    <w:rPr>
      <w:rFonts w:ascii="Times New Roman" w:eastAsia="Times New Roman" w:hAnsi="Times New Roman"/>
      <w:sz w:val="24"/>
      <w:szCs w:val="18"/>
    </w:rPr>
  </w:style>
  <w:style w:type="character" w:customStyle="1" w:styleId="Char5">
    <w:name w:val="英文单位名称 Char"/>
    <w:basedOn w:val="Char4"/>
    <w:link w:val="af0"/>
    <w:rsid w:val="0080688B"/>
    <w:rPr>
      <w:rFonts w:ascii="Times New Roman" w:eastAsia="Times New Roman" w:hAnsi="Times New Roman" w:cs="Times New Roman"/>
      <w:sz w:val="24"/>
      <w:szCs w:val="18"/>
    </w:rPr>
  </w:style>
  <w:style w:type="character" w:customStyle="1" w:styleId="Char6">
    <w:name w:val="英文摘要 Char"/>
    <w:basedOn w:val="Char5"/>
    <w:link w:val="af1"/>
    <w:rsid w:val="009D1050"/>
    <w:rPr>
      <w:rFonts w:ascii="Times New Roman" w:eastAsiaTheme="minorEastAsia" w:hAnsi="Times New Roman" w:cs="Times New Roman"/>
      <w:b w:val="0"/>
      <w:i w:val="0"/>
      <w:caps w:val="0"/>
      <w:smallCaps w:val="0"/>
      <w:strike w:val="0"/>
      <w:dstrike w:val="0"/>
      <w:snapToGrid w:val="0"/>
      <w:vanish w:val="0"/>
      <w:spacing w:val="0"/>
      <w:kern w:val="21"/>
      <w:position w:val="0"/>
      <w:sz w:val="21"/>
      <w:szCs w:val="18"/>
      <w:vertAlign w:val="baseline"/>
      <w14:cntxtAlts w14:val="0"/>
    </w:rPr>
  </w:style>
  <w:style w:type="paragraph" w:customStyle="1" w:styleId="af3">
    <w:name w:val="稿件正文"/>
    <w:basedOn w:val="a3"/>
    <w:link w:val="Char8"/>
    <w:qFormat/>
    <w:rsid w:val="00E80239"/>
    <w:pPr>
      <w:ind w:firstLineChars="200" w:firstLine="200"/>
    </w:pPr>
    <w:rPr>
      <w:rFonts w:ascii="Times New Roman" w:hAnsi="Times New Roman"/>
    </w:rPr>
  </w:style>
  <w:style w:type="character" w:customStyle="1" w:styleId="Char7">
    <w:name w:val="英文关键字 Char"/>
    <w:basedOn w:val="Char5"/>
    <w:link w:val="af2"/>
    <w:rsid w:val="009D1050"/>
    <w:rPr>
      <w:rFonts w:ascii="Times New Roman" w:eastAsia="Times New Roman" w:hAnsi="Times New Roman" w:cs="Times New Roman"/>
      <w:b/>
      <w:sz w:val="24"/>
      <w:szCs w:val="18"/>
    </w:rPr>
  </w:style>
  <w:style w:type="character" w:customStyle="1" w:styleId="10">
    <w:name w:val="标题 1 字符"/>
    <w:basedOn w:val="a4"/>
    <w:link w:val="1"/>
    <w:uiPriority w:val="9"/>
    <w:rsid w:val="005F0779"/>
    <w:rPr>
      <w:b/>
      <w:bCs/>
      <w:kern w:val="44"/>
      <w:sz w:val="44"/>
      <w:szCs w:val="44"/>
    </w:rPr>
  </w:style>
  <w:style w:type="character" w:customStyle="1" w:styleId="Char8">
    <w:name w:val="稿件正文 Char"/>
    <w:basedOn w:val="Char7"/>
    <w:link w:val="af3"/>
    <w:rsid w:val="00E80239"/>
    <w:rPr>
      <w:rFonts w:ascii="Times New Roman" w:eastAsia="Times New Roman" w:hAnsi="Times New Roman" w:cs="Times New Roman"/>
      <w:b w:val="0"/>
      <w:sz w:val="24"/>
      <w:szCs w:val="18"/>
    </w:rPr>
  </w:style>
  <w:style w:type="paragraph" w:customStyle="1" w:styleId="a0">
    <w:name w:val="一级标题"/>
    <w:basedOn w:val="af3"/>
    <w:qFormat/>
    <w:rsid w:val="00767B83"/>
    <w:pPr>
      <w:numPr>
        <w:numId w:val="17"/>
      </w:numPr>
      <w:spacing w:beforeLines="50" w:before="50" w:afterLines="50" w:after="50"/>
      <w:ind w:left="200" w:hangingChars="200" w:hanging="200"/>
    </w:pPr>
    <w:rPr>
      <w:rFonts w:eastAsia="黑体"/>
      <w:sz w:val="24"/>
      <w:szCs w:val="18"/>
    </w:rPr>
  </w:style>
  <w:style w:type="paragraph" w:customStyle="1" w:styleId="a1">
    <w:name w:val="二级标题"/>
    <w:basedOn w:val="af3"/>
    <w:qFormat/>
    <w:rsid w:val="0060435B"/>
    <w:pPr>
      <w:numPr>
        <w:ilvl w:val="1"/>
        <w:numId w:val="17"/>
      </w:numPr>
      <w:ind w:left="300" w:hangingChars="300" w:hanging="300"/>
    </w:pPr>
    <w:rPr>
      <w:rFonts w:eastAsia="黑体"/>
      <w:szCs w:val="18"/>
    </w:rPr>
  </w:style>
  <w:style w:type="paragraph" w:customStyle="1" w:styleId="a2">
    <w:name w:val="三级标题"/>
    <w:basedOn w:val="af3"/>
    <w:qFormat/>
    <w:rsid w:val="0060435B"/>
    <w:pPr>
      <w:numPr>
        <w:ilvl w:val="2"/>
        <w:numId w:val="17"/>
      </w:numPr>
      <w:ind w:left="300" w:hangingChars="300" w:hanging="300"/>
    </w:pPr>
    <w:rPr>
      <w:rFonts w:eastAsia="仿宋_GB2312"/>
    </w:rPr>
  </w:style>
  <w:style w:type="paragraph" w:customStyle="1" w:styleId="a">
    <w:name w:val="参考文献"/>
    <w:basedOn w:val="af3"/>
    <w:link w:val="Char9"/>
    <w:qFormat/>
    <w:rsid w:val="006E061E"/>
    <w:pPr>
      <w:numPr>
        <w:numId w:val="7"/>
      </w:numPr>
      <w:spacing w:line="240" w:lineRule="exact"/>
      <w:ind w:left="454" w:firstLineChars="0" w:hanging="454"/>
      <w:jc w:val="left"/>
    </w:pPr>
    <w:rPr>
      <w:rFonts w:cs="Times New Roman"/>
      <w:sz w:val="15"/>
      <w:szCs w:val="18"/>
    </w:rPr>
  </w:style>
  <w:style w:type="paragraph" w:styleId="af4">
    <w:name w:val="header"/>
    <w:basedOn w:val="a3"/>
    <w:link w:val="af5"/>
    <w:uiPriority w:val="99"/>
    <w:unhideWhenUsed/>
    <w:rsid w:val="00B23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4"/>
    <w:link w:val="af4"/>
    <w:uiPriority w:val="99"/>
    <w:rsid w:val="00B231DD"/>
    <w:rPr>
      <w:sz w:val="18"/>
      <w:szCs w:val="18"/>
    </w:rPr>
  </w:style>
  <w:style w:type="paragraph" w:styleId="af6">
    <w:name w:val="footer"/>
    <w:basedOn w:val="a3"/>
    <w:link w:val="af7"/>
    <w:uiPriority w:val="99"/>
    <w:unhideWhenUsed/>
    <w:rsid w:val="00B23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4"/>
    <w:link w:val="af6"/>
    <w:uiPriority w:val="99"/>
    <w:rsid w:val="00B231DD"/>
    <w:rPr>
      <w:sz w:val="18"/>
      <w:szCs w:val="18"/>
    </w:rPr>
  </w:style>
  <w:style w:type="paragraph" w:styleId="af8">
    <w:name w:val="Balloon Text"/>
    <w:basedOn w:val="a3"/>
    <w:link w:val="af9"/>
    <w:uiPriority w:val="99"/>
    <w:semiHidden/>
    <w:unhideWhenUsed/>
    <w:rsid w:val="000D5E23"/>
    <w:rPr>
      <w:sz w:val="18"/>
      <w:szCs w:val="18"/>
    </w:rPr>
  </w:style>
  <w:style w:type="character" w:customStyle="1" w:styleId="af9">
    <w:name w:val="批注框文本 字符"/>
    <w:basedOn w:val="a4"/>
    <w:link w:val="af8"/>
    <w:uiPriority w:val="99"/>
    <w:semiHidden/>
    <w:rsid w:val="000D5E23"/>
    <w:rPr>
      <w:sz w:val="18"/>
      <w:szCs w:val="18"/>
    </w:rPr>
  </w:style>
  <w:style w:type="paragraph" w:customStyle="1" w:styleId="afa">
    <w:name w:val="作者简历"/>
    <w:basedOn w:val="a"/>
    <w:link w:val="Chara"/>
    <w:qFormat/>
    <w:rsid w:val="00522B31"/>
    <w:pPr>
      <w:numPr>
        <w:numId w:val="0"/>
      </w:numPr>
      <w:spacing w:beforeLines="50" w:before="50"/>
      <w:ind w:left="500" w:hangingChars="500" w:hanging="500"/>
    </w:pPr>
    <w:rPr>
      <w:rFonts w:cs="宋体"/>
      <w:sz w:val="18"/>
    </w:rPr>
  </w:style>
  <w:style w:type="paragraph" w:styleId="afb">
    <w:name w:val="Normal (Web)"/>
    <w:basedOn w:val="a3"/>
    <w:uiPriority w:val="99"/>
    <w:rsid w:val="006B7407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Char9">
    <w:name w:val="参考文献 Char"/>
    <w:basedOn w:val="Char8"/>
    <w:link w:val="a"/>
    <w:rsid w:val="006E061E"/>
    <w:rPr>
      <w:rFonts w:ascii="Times New Roman" w:eastAsia="Times New Roman" w:hAnsi="Times New Roman" w:cs="Times New Roman"/>
      <w:b w:val="0"/>
      <w:sz w:val="15"/>
      <w:szCs w:val="18"/>
    </w:rPr>
  </w:style>
  <w:style w:type="character" w:customStyle="1" w:styleId="Chara">
    <w:name w:val="作者简历 Char"/>
    <w:basedOn w:val="Char9"/>
    <w:link w:val="afa"/>
    <w:rsid w:val="00522B31"/>
    <w:rPr>
      <w:rFonts w:ascii="Times New Roman" w:eastAsia="Times New Roman" w:hAnsi="Times New Roman" w:cs="宋体"/>
      <w:b w:val="0"/>
      <w:sz w:val="18"/>
      <w:szCs w:val="18"/>
    </w:rPr>
  </w:style>
  <w:style w:type="character" w:styleId="afc">
    <w:name w:val="Placeholder Text"/>
    <w:basedOn w:val="a4"/>
    <w:uiPriority w:val="99"/>
    <w:semiHidden/>
    <w:rsid w:val="00C60700"/>
    <w:rPr>
      <w:color w:val="808080"/>
    </w:rPr>
  </w:style>
  <w:style w:type="paragraph" w:customStyle="1" w:styleId="afd">
    <w:name w:val="图表题目"/>
    <w:basedOn w:val="a3"/>
    <w:next w:val="af3"/>
    <w:link w:val="Charb"/>
    <w:qFormat/>
    <w:rsid w:val="00C830BB"/>
    <w:pPr>
      <w:jc w:val="center"/>
    </w:pPr>
    <w:rPr>
      <w:rFonts w:ascii="Times New Roman" w:eastAsia="黑体" w:hAnsi="Times New Roman"/>
      <w:sz w:val="18"/>
      <w:szCs w:val="22"/>
    </w:rPr>
  </w:style>
  <w:style w:type="character" w:customStyle="1" w:styleId="Charb">
    <w:name w:val="图表题目 Char"/>
    <w:basedOn w:val="a4"/>
    <w:link w:val="afd"/>
    <w:rsid w:val="00C830BB"/>
    <w:rPr>
      <w:rFonts w:ascii="Times New Roman" w:eastAsia="黑体" w:hAnsi="Times New Roman"/>
      <w:sz w:val="18"/>
      <w:szCs w:val="22"/>
    </w:rPr>
  </w:style>
  <w:style w:type="paragraph" w:styleId="afe">
    <w:name w:val="List Paragraph"/>
    <w:basedOn w:val="a3"/>
    <w:uiPriority w:val="34"/>
    <w:qFormat/>
    <w:rsid w:val="00016A48"/>
    <w:pPr>
      <w:ind w:firstLineChars="200" w:firstLine="420"/>
    </w:pPr>
    <w:rPr>
      <w:szCs w:val="22"/>
    </w:rPr>
  </w:style>
  <w:style w:type="paragraph" w:styleId="aff">
    <w:name w:val="Normal Indent"/>
    <w:basedOn w:val="a3"/>
    <w:rsid w:val="00E70585"/>
    <w:pPr>
      <w:spacing w:line="329" w:lineRule="atLeast"/>
      <w:ind w:firstLine="420"/>
    </w:pPr>
    <w:rPr>
      <w:rFonts w:ascii="Times New Roman" w:eastAsia="宋体" w:hAnsi="Times New Roman" w:cs="Times New Roman"/>
      <w:szCs w:val="20"/>
    </w:rPr>
  </w:style>
  <w:style w:type="paragraph" w:styleId="HTML">
    <w:name w:val="HTML Preformatted"/>
    <w:basedOn w:val="a3"/>
    <w:link w:val="HTML0"/>
    <w:uiPriority w:val="99"/>
    <w:semiHidden/>
    <w:unhideWhenUsed/>
    <w:rsid w:val="007A1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4"/>
    <w:link w:val="HTML"/>
    <w:uiPriority w:val="99"/>
    <w:semiHidden/>
    <w:rsid w:val="007A13CB"/>
    <w:rPr>
      <w:rFonts w:ascii="宋体" w:eastAsia="宋体" w:hAnsi="宋体" w:cs="宋体"/>
      <w:kern w:val="0"/>
      <w:sz w:val="24"/>
      <w:szCs w:val="24"/>
    </w:rPr>
  </w:style>
  <w:style w:type="character" w:styleId="aff0">
    <w:name w:val="Unresolved Mention"/>
    <w:basedOn w:val="a4"/>
    <w:uiPriority w:val="99"/>
    <w:semiHidden/>
    <w:unhideWhenUsed/>
    <w:rsid w:val="00BC0336"/>
    <w:rPr>
      <w:color w:val="605E5C"/>
      <w:shd w:val="clear" w:color="auto" w:fill="E1DFDD"/>
    </w:rPr>
  </w:style>
  <w:style w:type="character" w:styleId="aff1">
    <w:name w:val="FollowedHyperlink"/>
    <w:basedOn w:val="a4"/>
    <w:uiPriority w:val="99"/>
    <w:semiHidden/>
    <w:unhideWhenUsed/>
    <w:rsid w:val="00BC0336"/>
    <w:rPr>
      <w:color w:val="954F72" w:themeColor="followedHyperlink"/>
      <w:u w:val="single"/>
    </w:rPr>
  </w:style>
  <w:style w:type="character" w:customStyle="1" w:styleId="30">
    <w:name w:val="标题 3 字符"/>
    <w:basedOn w:val="a4"/>
    <w:link w:val="3"/>
    <w:uiPriority w:val="9"/>
    <w:rsid w:val="00BC0336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0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02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23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45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209632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9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5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5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3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454;&#39564;&#23460;\&#25237;&#31295;&#39035;&#30693;&#21644;&#27169;&#26495;-20150222\&#25237;&#31295;&#27169;&#26495;-20150302\&#31295;&#20214;&#27573;&#33853;&#23383;&#20307;2010&#27169;&#26495;-2015030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367CC-0497-48A4-A1E6-2FA06CBAC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E:\实验室\投稿须知和模板-20150222\投稿模板-20150302\稿件段落字体2010模板-20150302.dotx</Template>
  <TotalTime>646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</dc:creator>
  <cp:keywords/>
  <dc:description/>
  <cp:lastModifiedBy>zxcvv430</cp:lastModifiedBy>
  <cp:revision>118</cp:revision>
  <cp:lastPrinted>2015-06-25T02:32:00Z</cp:lastPrinted>
  <dcterms:created xsi:type="dcterms:W3CDTF">2020-02-21T10:04:00Z</dcterms:created>
  <dcterms:modified xsi:type="dcterms:W3CDTF">2020-08-07T23:02:00Z</dcterms:modified>
</cp:coreProperties>
</file>